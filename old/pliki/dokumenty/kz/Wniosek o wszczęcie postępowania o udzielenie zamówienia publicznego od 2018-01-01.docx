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84" w:rsidRPr="00163484" w:rsidRDefault="00163484" w:rsidP="00163484">
      <w:pPr>
        <w:jc w:val="center"/>
        <w:rPr>
          <w:rFonts w:cs="Times New Roman"/>
          <w:b/>
          <w:bCs/>
          <w:sz w:val="20"/>
          <w:szCs w:val="20"/>
        </w:rPr>
      </w:pPr>
      <w:r w:rsidRPr="00163484">
        <w:rPr>
          <w:rFonts w:cs="Times New Roman"/>
          <w:b/>
          <w:bCs/>
          <w:sz w:val="20"/>
          <w:szCs w:val="20"/>
        </w:rPr>
        <w:t xml:space="preserve">Wniosek o wszczęcie postępowania o udzielenie zamówienia publicznego </w:t>
      </w:r>
    </w:p>
    <w:p w:rsidR="00163484" w:rsidRPr="00163484" w:rsidRDefault="00163484" w:rsidP="00163484">
      <w:pPr>
        <w:jc w:val="center"/>
        <w:rPr>
          <w:rFonts w:cs="Times New Roman"/>
          <w:b/>
          <w:bCs/>
          <w:sz w:val="20"/>
          <w:szCs w:val="20"/>
        </w:rPr>
      </w:pPr>
      <w:r w:rsidRPr="00163484">
        <w:rPr>
          <w:rFonts w:cs="Times New Roman"/>
          <w:b/>
          <w:bCs/>
          <w:sz w:val="20"/>
          <w:szCs w:val="20"/>
        </w:rPr>
        <w:t>z dnia</w:t>
      </w:r>
      <w:r w:rsidRPr="00163484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2774177"/>
          <w:placeholder>
            <w:docPart w:val="E99C57629DA847358D30A7415299F36C"/>
          </w:placeholder>
          <w:showingPlcHdr/>
          <w:date w:fullDate="2018-02-16T00:00:00Z">
            <w:dateFormat w:val="d MMMM yyyy"/>
            <w:lid w:val="pl-PL"/>
            <w:storeMappedDataAs w:val="dateTime"/>
            <w:calendar w:val="gregorian"/>
          </w:date>
        </w:sdtPr>
        <w:sdtEndPr>
          <w:rPr>
            <w:color w:val="808080" w:themeColor="background1" w:themeShade="80"/>
          </w:rPr>
        </w:sdtEndPr>
        <w:sdtContent>
          <w:r w:rsidRPr="000A64E7">
            <w:rPr>
              <w:color w:val="808080" w:themeColor="background1" w:themeShade="80"/>
            </w:rPr>
            <w:t>- k</w:t>
          </w:r>
          <w:r w:rsidRPr="000A64E7">
            <w:rPr>
              <w:rStyle w:val="Tekstzastpczy"/>
              <w:color w:val="808080" w:themeColor="background1" w:themeShade="80"/>
            </w:rPr>
            <w:t>liknij tutaj, aby wybrać datę -</w:t>
          </w:r>
        </w:sdtContent>
      </w:sdt>
    </w:p>
    <w:p w:rsidR="00163484" w:rsidRPr="00163484" w:rsidRDefault="00163484" w:rsidP="00163484">
      <w:pPr>
        <w:jc w:val="center"/>
        <w:rPr>
          <w:rFonts w:cs="Times New Roman"/>
          <w:b/>
          <w:bCs/>
          <w:sz w:val="20"/>
          <w:szCs w:val="20"/>
        </w:rPr>
      </w:pPr>
    </w:p>
    <w:p w:rsidR="00163484" w:rsidRPr="00163484" w:rsidRDefault="00163484" w:rsidP="00163484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Numer rejestru postępowania: </w:t>
      </w:r>
      <w:r>
        <w:rPr>
          <w:rFonts w:cs="Times New Roman"/>
          <w:sz w:val="20"/>
          <w:szCs w:val="20"/>
        </w:rPr>
        <w:tab/>
      </w:r>
    </w:p>
    <w:p w:rsidR="00163484" w:rsidRPr="00163484" w:rsidRDefault="00163484" w:rsidP="00163484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163484">
        <w:rPr>
          <w:rFonts w:cs="Times New Roman"/>
          <w:b/>
          <w:sz w:val="20"/>
          <w:szCs w:val="20"/>
          <w:u w:val="single"/>
        </w:rPr>
        <w:t>Opis przedmiotu zamówienia:</w:t>
      </w:r>
      <w:r w:rsidRPr="00163484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i/>
          <w:sz w:val="20"/>
          <w:szCs w:val="20"/>
        </w:rPr>
        <w:tab/>
      </w:r>
    </w:p>
    <w:p w:rsidR="00163484" w:rsidRPr="00163484" w:rsidRDefault="00163484" w:rsidP="00163484">
      <w:pPr>
        <w:tabs>
          <w:tab w:val="left" w:leader="dot" w:pos="3828"/>
        </w:tabs>
        <w:spacing w:before="240" w:after="12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>Robota budowlana (</w:t>
      </w:r>
      <w:proofErr w:type="spellStart"/>
      <w:r w:rsidRPr="00163484">
        <w:rPr>
          <w:rFonts w:cs="Times New Roman"/>
          <w:sz w:val="20"/>
          <w:szCs w:val="20"/>
        </w:rPr>
        <w:t>CPV</w:t>
      </w:r>
      <w:proofErr w:type="spellEnd"/>
      <w:r w:rsidRPr="00163484">
        <w:rPr>
          <w:rFonts w:cs="Times New Roman"/>
          <w:sz w:val="20"/>
          <w:szCs w:val="20"/>
        </w:rPr>
        <w:t xml:space="preserve">): </w:t>
      </w:r>
      <w:r>
        <w:rPr>
          <w:rFonts w:cs="Times New Roman"/>
          <w:sz w:val="20"/>
          <w:szCs w:val="20"/>
        </w:rPr>
        <w:tab/>
      </w:r>
    </w:p>
    <w:p w:rsidR="00163484" w:rsidRPr="00163484" w:rsidRDefault="00163484" w:rsidP="00163484">
      <w:pPr>
        <w:tabs>
          <w:tab w:val="left" w:leader="dot" w:pos="3828"/>
        </w:tabs>
        <w:spacing w:before="240" w:after="12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>Dostawa (</w:t>
      </w:r>
      <w:proofErr w:type="spellStart"/>
      <w:r w:rsidRPr="00163484">
        <w:rPr>
          <w:rFonts w:cs="Times New Roman"/>
          <w:sz w:val="20"/>
          <w:szCs w:val="20"/>
        </w:rPr>
        <w:t>CPV</w:t>
      </w:r>
      <w:proofErr w:type="spellEnd"/>
      <w:r w:rsidRPr="00163484">
        <w:rPr>
          <w:rFonts w:cs="Times New Roman"/>
          <w:sz w:val="20"/>
          <w:szCs w:val="20"/>
        </w:rPr>
        <w:t xml:space="preserve">): </w:t>
      </w:r>
      <w:r>
        <w:rPr>
          <w:rFonts w:cs="Times New Roman"/>
          <w:sz w:val="20"/>
          <w:szCs w:val="20"/>
        </w:rPr>
        <w:tab/>
      </w:r>
    </w:p>
    <w:p w:rsidR="00163484" w:rsidRPr="00163484" w:rsidRDefault="00163484" w:rsidP="00163484">
      <w:pPr>
        <w:tabs>
          <w:tab w:val="left" w:leader="dot" w:pos="3828"/>
        </w:tabs>
        <w:spacing w:before="240" w:after="12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>Usługa (</w:t>
      </w:r>
      <w:proofErr w:type="spellStart"/>
      <w:r w:rsidRPr="00163484">
        <w:rPr>
          <w:rFonts w:cs="Times New Roman"/>
          <w:sz w:val="20"/>
          <w:szCs w:val="20"/>
        </w:rPr>
        <w:t>CPV</w:t>
      </w:r>
      <w:proofErr w:type="spellEnd"/>
      <w:r w:rsidRPr="00163484">
        <w:rPr>
          <w:rFonts w:cs="Times New Roman"/>
          <w:sz w:val="20"/>
          <w:szCs w:val="20"/>
        </w:rPr>
        <w:t>):</w:t>
      </w:r>
      <w:r>
        <w:rPr>
          <w:rFonts w:cs="Times New Roman"/>
          <w:sz w:val="20"/>
          <w:szCs w:val="20"/>
        </w:rPr>
        <w:tab/>
      </w:r>
    </w:p>
    <w:p w:rsidR="00163484" w:rsidRPr="00163484" w:rsidRDefault="00163484" w:rsidP="00163484">
      <w:pPr>
        <w:spacing w:before="24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Oznaczenie pozycji w Planie Zamówień Publicznych (symbol HZP): </w:t>
      </w:r>
      <w:r>
        <w:rPr>
          <w:rFonts w:cs="Times New Roman"/>
          <w:sz w:val="20"/>
          <w:szCs w:val="20"/>
        </w:rPr>
        <w:t>…………………………</w:t>
      </w:r>
    </w:p>
    <w:p w:rsidR="00163484" w:rsidRPr="00163484" w:rsidRDefault="00163484" w:rsidP="00163484">
      <w:pPr>
        <w:spacing w:before="24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Uzasadnienie zamówienia: </w:t>
      </w:r>
      <w:r w:rsidRPr="00163484">
        <w:rPr>
          <w:rFonts w:cs="Times New Roman"/>
          <w:i/>
          <w:sz w:val="20"/>
          <w:szCs w:val="20"/>
        </w:rPr>
        <w:t>……………………………….</w:t>
      </w:r>
    </w:p>
    <w:p w:rsidR="00163484" w:rsidRPr="00163484" w:rsidRDefault="00163484" w:rsidP="00163484">
      <w:pPr>
        <w:spacing w:before="24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Wymagany termin realizacji zamówienia: </w:t>
      </w:r>
      <w:r w:rsidRPr="00163484">
        <w:rPr>
          <w:rFonts w:cs="Times New Roman"/>
          <w:i/>
          <w:sz w:val="20"/>
          <w:szCs w:val="20"/>
        </w:rPr>
        <w:t>……………………………….</w:t>
      </w:r>
    </w:p>
    <w:p w:rsidR="00163484" w:rsidRPr="00163484" w:rsidRDefault="00163484" w:rsidP="00163484">
      <w:pPr>
        <w:spacing w:before="120" w:after="120" w:line="360" w:lineRule="auto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Specyficzne wymagania, jakie powinni spełnić Wykonawcy oraz dokumenty, jakie powinni dołączyć do oferty: </w:t>
      </w:r>
      <w:r>
        <w:rPr>
          <w:rFonts w:cs="Times New Roman"/>
          <w:sz w:val="20"/>
          <w:szCs w:val="20"/>
        </w:rPr>
        <w:br/>
      </w:r>
      <w:r w:rsidRPr="00163484">
        <w:rPr>
          <w:rFonts w:cs="Times New Roman"/>
          <w:i/>
          <w:sz w:val="20"/>
          <w:szCs w:val="20"/>
        </w:rPr>
        <w:t>(certyfikaty, dopuszczenia, deklaracje zgodności itp.)</w:t>
      </w:r>
      <w:r w:rsidRPr="00163484">
        <w:rPr>
          <w:rFonts w:cs="Times New Roman"/>
          <w:sz w:val="20"/>
          <w:szCs w:val="20"/>
        </w:rPr>
        <w:t xml:space="preserve"> ……………………………………………………………. </w:t>
      </w:r>
    </w:p>
    <w:p w:rsidR="00163484" w:rsidRPr="00163484" w:rsidRDefault="00163484" w:rsidP="00163484">
      <w:pPr>
        <w:spacing w:before="120" w:after="120" w:line="360" w:lineRule="auto"/>
        <w:jc w:val="both"/>
        <w:rPr>
          <w:rFonts w:cs="Times New Roman"/>
          <w:b/>
          <w:sz w:val="20"/>
          <w:szCs w:val="20"/>
          <w:u w:val="single"/>
        </w:rPr>
      </w:pPr>
      <w:r w:rsidRPr="00163484">
        <w:rPr>
          <w:rFonts w:cs="Times New Roman"/>
          <w:b/>
          <w:sz w:val="20"/>
          <w:szCs w:val="20"/>
          <w:u w:val="single"/>
        </w:rPr>
        <w:t>Wartość zamówienia:</w:t>
      </w:r>
    </w:p>
    <w:p w:rsidR="00163484" w:rsidRPr="00163484" w:rsidRDefault="00163484" w:rsidP="00163484">
      <w:pPr>
        <w:spacing w:after="12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Wartość netto: </w:t>
      </w:r>
      <w:r w:rsidRPr="00163484">
        <w:rPr>
          <w:rFonts w:cs="Times New Roman"/>
          <w:i/>
          <w:sz w:val="20"/>
          <w:szCs w:val="20"/>
        </w:rPr>
        <w:t>………………………………. zł</w:t>
      </w:r>
      <w:r w:rsidRPr="00163484">
        <w:rPr>
          <w:rFonts w:cs="Times New Roman"/>
          <w:sz w:val="20"/>
          <w:szCs w:val="20"/>
        </w:rPr>
        <w:t xml:space="preserve"> </w:t>
      </w:r>
    </w:p>
    <w:p w:rsidR="00163484" w:rsidRPr="00163484" w:rsidRDefault="00163484" w:rsidP="00163484">
      <w:pPr>
        <w:spacing w:before="240" w:after="12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Równowartość netto w euro: </w:t>
      </w:r>
      <w:r w:rsidRPr="00163484">
        <w:rPr>
          <w:rFonts w:cs="Times New Roman"/>
          <w:i/>
          <w:sz w:val="20"/>
          <w:szCs w:val="20"/>
        </w:rPr>
        <w:t>………………………………. euro</w:t>
      </w:r>
      <w:r w:rsidRPr="00163484">
        <w:rPr>
          <w:rFonts w:cs="Times New Roman"/>
          <w:sz w:val="20"/>
          <w:szCs w:val="20"/>
        </w:rPr>
        <w:t xml:space="preserve"> </w:t>
      </w:r>
    </w:p>
    <w:p w:rsidR="00163484" w:rsidRPr="00163484" w:rsidRDefault="00163484" w:rsidP="00163484">
      <w:pPr>
        <w:spacing w:before="240" w:after="120"/>
        <w:jc w:val="both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Zgodnie z Rozporządzeniem Prezesa Rady Ministrów dnia 28 grudnia 2017 r. w sprawie średniego kursu złotego w stosunku do euro, stanowiącego podstawę przeliczania wartości zamówień publicznych, kurs wynosi </w:t>
      </w:r>
      <w:r w:rsidRPr="00163484">
        <w:rPr>
          <w:rFonts w:cs="Times New Roman"/>
          <w:b/>
          <w:sz w:val="20"/>
          <w:szCs w:val="20"/>
        </w:rPr>
        <w:t>4,3117 zł</w:t>
      </w:r>
      <w:r w:rsidRPr="00163484">
        <w:rPr>
          <w:rFonts w:cs="Times New Roman"/>
          <w:sz w:val="20"/>
          <w:szCs w:val="20"/>
        </w:rPr>
        <w:t xml:space="preserve"> </w:t>
      </w:r>
    </w:p>
    <w:p w:rsidR="00163484" w:rsidRPr="00163484" w:rsidRDefault="00163484" w:rsidP="00163484">
      <w:pPr>
        <w:spacing w:before="240" w:after="12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Stawka podatku VAT: </w:t>
      </w:r>
      <w:r w:rsidRPr="00163484">
        <w:rPr>
          <w:rFonts w:cs="Times New Roman"/>
          <w:i/>
          <w:sz w:val="20"/>
          <w:szCs w:val="20"/>
        </w:rPr>
        <w:t>………..%</w:t>
      </w:r>
      <w:r w:rsidRPr="00163484">
        <w:rPr>
          <w:rFonts w:cs="Times New Roman"/>
          <w:sz w:val="20"/>
          <w:szCs w:val="20"/>
        </w:rPr>
        <w:t xml:space="preserve">; </w:t>
      </w:r>
      <w:r>
        <w:rPr>
          <w:rFonts w:cs="Times New Roman"/>
          <w:sz w:val="20"/>
          <w:szCs w:val="20"/>
        </w:rPr>
        <w:t xml:space="preserve">  </w:t>
      </w:r>
      <w:r w:rsidRPr="00163484">
        <w:rPr>
          <w:rFonts w:cs="Times New Roman"/>
          <w:sz w:val="20"/>
          <w:szCs w:val="20"/>
        </w:rPr>
        <w:t xml:space="preserve">kwota podatku VAT: </w:t>
      </w:r>
      <w:r w:rsidRPr="00163484">
        <w:rPr>
          <w:rFonts w:cs="Times New Roman"/>
          <w:i/>
          <w:sz w:val="20"/>
          <w:szCs w:val="20"/>
        </w:rPr>
        <w:t>……………… zł</w:t>
      </w:r>
      <w:r>
        <w:rPr>
          <w:rFonts w:cs="Times New Roman"/>
          <w:sz w:val="20"/>
          <w:szCs w:val="20"/>
        </w:rPr>
        <w:t xml:space="preserve">;  </w:t>
      </w:r>
      <w:r w:rsidRPr="00163484">
        <w:rPr>
          <w:rFonts w:cs="Times New Roman"/>
          <w:sz w:val="20"/>
          <w:szCs w:val="20"/>
        </w:rPr>
        <w:t xml:space="preserve">Wartość brutto: </w:t>
      </w:r>
      <w:r w:rsidRPr="00163484">
        <w:rPr>
          <w:rFonts w:cs="Times New Roman"/>
          <w:i/>
          <w:sz w:val="20"/>
          <w:szCs w:val="20"/>
        </w:rPr>
        <w:t>……………… zł</w:t>
      </w:r>
    </w:p>
    <w:p w:rsidR="00163484" w:rsidRPr="00163484" w:rsidRDefault="00163484" w:rsidP="00163484">
      <w:pPr>
        <w:spacing w:before="240" w:after="120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>Słownie wartość brutto:</w:t>
      </w:r>
      <w:r w:rsidRPr="00163484">
        <w:rPr>
          <w:rFonts w:cs="Times New Roman"/>
          <w:i/>
          <w:sz w:val="20"/>
          <w:szCs w:val="20"/>
        </w:rPr>
        <w:t>………………………………………………………………………</w:t>
      </w:r>
    </w:p>
    <w:p w:rsidR="00163484" w:rsidRPr="00163484" w:rsidRDefault="00163484" w:rsidP="00163484">
      <w:pPr>
        <w:spacing w:before="240"/>
        <w:jc w:val="both"/>
        <w:rPr>
          <w:rFonts w:cs="Times New Roman"/>
          <w:b/>
          <w:sz w:val="20"/>
          <w:szCs w:val="20"/>
          <w:u w:val="single"/>
        </w:rPr>
      </w:pPr>
      <w:r w:rsidRPr="00163484">
        <w:rPr>
          <w:rFonts w:cs="Times New Roman"/>
          <w:b/>
          <w:sz w:val="20"/>
          <w:szCs w:val="20"/>
          <w:u w:val="single"/>
        </w:rPr>
        <w:t>Proponowany tryb postępowania o udzielenie zamówienia:</w:t>
      </w:r>
    </w:p>
    <w:p w:rsidR="00163484" w:rsidRPr="00163484" w:rsidRDefault="00163484" w:rsidP="00163484">
      <w:pPr>
        <w:spacing w:before="240"/>
        <w:rPr>
          <w:rFonts w:cs="Times New Roman"/>
          <w:i/>
          <w:sz w:val="20"/>
          <w:szCs w:val="20"/>
        </w:rPr>
      </w:pPr>
      <w:r w:rsidRPr="00163484">
        <w:rPr>
          <w:rFonts w:cs="Times New Roman"/>
          <w:i/>
          <w:sz w:val="20"/>
          <w:szCs w:val="20"/>
        </w:rPr>
        <w:t>…………………………………………………………………,</w:t>
      </w:r>
    </w:p>
    <w:p w:rsidR="00163484" w:rsidRDefault="00163484" w:rsidP="00163484">
      <w:pPr>
        <w:spacing w:before="240"/>
        <w:jc w:val="both"/>
        <w:rPr>
          <w:rFonts w:cs="Times New Roman"/>
          <w:sz w:val="20"/>
          <w:szCs w:val="20"/>
        </w:rPr>
      </w:pPr>
    </w:p>
    <w:p w:rsidR="00163484" w:rsidRPr="00163484" w:rsidRDefault="00163484" w:rsidP="00163484">
      <w:pPr>
        <w:spacing w:before="240"/>
        <w:jc w:val="both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>zgodnie z Regulaminem Udzielania Zamówień ze Środków RPWiK Tychy S.A. / Ustawą Prawo zamówień publicznych *</w:t>
      </w:r>
    </w:p>
    <w:p w:rsidR="00163484" w:rsidRPr="00163484" w:rsidRDefault="00163484" w:rsidP="00163484">
      <w:pPr>
        <w:spacing w:before="240"/>
        <w:jc w:val="both"/>
        <w:rPr>
          <w:rFonts w:cs="Times New Roman"/>
          <w:sz w:val="20"/>
          <w:szCs w:val="20"/>
        </w:rPr>
      </w:pPr>
    </w:p>
    <w:p w:rsidR="00163484" w:rsidRPr="00163484" w:rsidRDefault="00163484" w:rsidP="00163484">
      <w:pPr>
        <w:ind w:left="4956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</w:rPr>
        <w:t xml:space="preserve">    </w:t>
      </w:r>
      <w:r w:rsidRPr="00163484">
        <w:rPr>
          <w:rFonts w:cs="Times New Roman"/>
          <w:sz w:val="20"/>
          <w:szCs w:val="20"/>
        </w:rPr>
        <w:tab/>
      </w:r>
      <w:r w:rsidRPr="00163484">
        <w:rPr>
          <w:rFonts w:cs="Times New Roman"/>
          <w:sz w:val="20"/>
          <w:szCs w:val="20"/>
        </w:rPr>
        <w:tab/>
        <w:t xml:space="preserve">      </w:t>
      </w:r>
    </w:p>
    <w:p w:rsidR="00163484" w:rsidRDefault="00163484" w:rsidP="00163484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………………………………………</w:t>
      </w:r>
      <w:r>
        <w:rPr>
          <w:rFonts w:cs="Times New Roman"/>
          <w:sz w:val="20"/>
          <w:szCs w:val="20"/>
        </w:rPr>
        <w:tab/>
        <w:t>……………………………………..</w:t>
      </w:r>
      <w:r>
        <w:rPr>
          <w:rFonts w:cs="Times New Roman"/>
          <w:sz w:val="20"/>
          <w:szCs w:val="20"/>
        </w:rPr>
        <w:tab/>
        <w:t>…………………………………</w:t>
      </w:r>
      <w:r w:rsidRPr="00163484">
        <w:rPr>
          <w:rFonts w:cs="Times New Roman"/>
          <w:sz w:val="20"/>
          <w:szCs w:val="20"/>
        </w:rPr>
        <w:t xml:space="preserve">  </w:t>
      </w:r>
    </w:p>
    <w:p w:rsidR="00163484" w:rsidRPr="00163484" w:rsidRDefault="00163484" w:rsidP="00163484">
      <w:pPr>
        <w:tabs>
          <w:tab w:val="center" w:pos="1134"/>
          <w:tab w:val="center" w:pos="5245"/>
          <w:tab w:val="center" w:pos="8505"/>
        </w:tabs>
        <w:rPr>
          <w:rFonts w:cs="Times New Roman"/>
          <w:sz w:val="16"/>
          <w:szCs w:val="16"/>
        </w:rPr>
      </w:pPr>
      <w:r w:rsidRPr="00163484">
        <w:rPr>
          <w:rFonts w:cs="Times New Roman"/>
          <w:sz w:val="16"/>
          <w:szCs w:val="16"/>
        </w:rPr>
        <w:tab/>
        <w:t>Osoba zgłaszająca Wniosek</w:t>
      </w:r>
      <w:r w:rsidRPr="00163484">
        <w:rPr>
          <w:rFonts w:cs="Times New Roman"/>
          <w:sz w:val="16"/>
          <w:szCs w:val="16"/>
        </w:rPr>
        <w:tab/>
        <w:t xml:space="preserve"> Osoba weryfikująca Wniosek</w:t>
      </w:r>
      <w:r w:rsidRPr="00163484">
        <w:rPr>
          <w:rFonts w:cs="Times New Roman"/>
          <w:sz w:val="16"/>
          <w:szCs w:val="16"/>
        </w:rPr>
        <w:tab/>
        <w:t xml:space="preserve"> do wiadomości Dział Controllingu    </w:t>
      </w:r>
    </w:p>
    <w:p w:rsidR="00163484" w:rsidRPr="00163484" w:rsidRDefault="00163484" w:rsidP="00163484">
      <w:pPr>
        <w:spacing w:before="240" w:line="360" w:lineRule="auto"/>
        <w:rPr>
          <w:rFonts w:cs="Times New Roman"/>
          <w:sz w:val="20"/>
          <w:szCs w:val="20"/>
        </w:rPr>
      </w:pPr>
      <w:r w:rsidRPr="00163484">
        <w:rPr>
          <w:rFonts w:cs="Times New Roman"/>
          <w:sz w:val="20"/>
          <w:szCs w:val="20"/>
          <w:u w:val="single"/>
        </w:rPr>
        <w:t xml:space="preserve">Uwagi: </w:t>
      </w:r>
      <w:r w:rsidRPr="00163484">
        <w:rPr>
          <w:rFonts w:cs="Times New Roman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63484" w:rsidRPr="00163484" w:rsidRDefault="00163484" w:rsidP="00163484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  <w:r w:rsidRPr="00163484">
        <w:rPr>
          <w:rFonts w:cs="Times New Roman"/>
          <w:b/>
          <w:sz w:val="20"/>
          <w:szCs w:val="20"/>
          <w:u w:val="single"/>
        </w:rPr>
        <w:t>Zatwierdzenie środków przeznaczonych na finansowanie zamówienia oraz uruchomienie procedury przetargowej:</w:t>
      </w:r>
    </w:p>
    <w:p w:rsidR="00163484" w:rsidRPr="00163484" w:rsidRDefault="00163484" w:rsidP="00163484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</w:p>
    <w:p w:rsidR="00163484" w:rsidRDefault="00163484" w:rsidP="00163484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ab/>
        <w:t>………………………………………</w:t>
      </w:r>
      <w:r>
        <w:rPr>
          <w:rFonts w:cs="Times New Roman"/>
          <w:sz w:val="20"/>
          <w:szCs w:val="20"/>
        </w:rPr>
        <w:tab/>
        <w:t>……………………………………..</w:t>
      </w:r>
      <w:r>
        <w:rPr>
          <w:rFonts w:cs="Times New Roman"/>
          <w:sz w:val="20"/>
          <w:szCs w:val="20"/>
        </w:rPr>
        <w:tab/>
        <w:t>…………………………………</w:t>
      </w:r>
      <w:r w:rsidRPr="00163484">
        <w:rPr>
          <w:rFonts w:cs="Times New Roman"/>
          <w:sz w:val="20"/>
          <w:szCs w:val="20"/>
        </w:rPr>
        <w:t xml:space="preserve">  </w:t>
      </w:r>
    </w:p>
    <w:p w:rsidR="00163484" w:rsidRPr="00163484" w:rsidRDefault="00163484" w:rsidP="00163484">
      <w:pPr>
        <w:tabs>
          <w:tab w:val="center" w:pos="1134"/>
          <w:tab w:val="center" w:pos="5245"/>
          <w:tab w:val="center" w:pos="8505"/>
        </w:tabs>
        <w:rPr>
          <w:rFonts w:cs="Times New Roman"/>
          <w:sz w:val="16"/>
          <w:szCs w:val="16"/>
        </w:rPr>
      </w:pPr>
      <w:r w:rsidRPr="00163484">
        <w:rPr>
          <w:rFonts w:cs="Times New Roman"/>
          <w:sz w:val="16"/>
          <w:szCs w:val="16"/>
        </w:rPr>
        <w:t>Dyrektor ds. Ekonomiczno-Finansowych</w:t>
      </w:r>
      <w:r>
        <w:rPr>
          <w:rFonts w:cs="Times New Roman"/>
          <w:sz w:val="16"/>
          <w:szCs w:val="16"/>
        </w:rPr>
        <w:tab/>
        <w:t>Wiceprezes Zarząd</w:t>
      </w:r>
      <w:r>
        <w:rPr>
          <w:rFonts w:cs="Times New Roman"/>
          <w:sz w:val="16"/>
          <w:szCs w:val="16"/>
        </w:rPr>
        <w:tab/>
      </w:r>
      <w:r w:rsidRPr="00163484">
        <w:rPr>
          <w:rFonts w:cs="Times New Roman"/>
          <w:sz w:val="16"/>
          <w:szCs w:val="16"/>
        </w:rPr>
        <w:t>Prezes Zarządu</w:t>
      </w:r>
    </w:p>
    <w:p w:rsidR="00163484" w:rsidRPr="00163484" w:rsidRDefault="00163484" w:rsidP="00163484">
      <w:pPr>
        <w:tabs>
          <w:tab w:val="center" w:pos="1134"/>
          <w:tab w:val="center" w:pos="5245"/>
          <w:tab w:val="center" w:pos="8505"/>
        </w:tabs>
        <w:rPr>
          <w:rFonts w:cs="Times New Roman"/>
          <w:sz w:val="16"/>
          <w:szCs w:val="16"/>
        </w:rPr>
      </w:pPr>
      <w:r w:rsidRPr="00163484">
        <w:rPr>
          <w:rFonts w:cs="Times New Roman"/>
          <w:sz w:val="16"/>
          <w:szCs w:val="16"/>
        </w:rPr>
        <w:t xml:space="preserve"> </w:t>
      </w:r>
    </w:p>
    <w:p w:rsidR="00163484" w:rsidRPr="00163484" w:rsidRDefault="00163484" w:rsidP="00163484">
      <w:pPr>
        <w:spacing w:after="120"/>
        <w:rPr>
          <w:rFonts w:cs="Times New Roman"/>
          <w:sz w:val="20"/>
          <w:szCs w:val="20"/>
        </w:rPr>
      </w:pPr>
    </w:p>
    <w:p w:rsidR="00A20182" w:rsidRPr="00163484" w:rsidRDefault="00163484" w:rsidP="00163484">
      <w:pPr>
        <w:spacing w:before="240" w:line="360" w:lineRule="auto"/>
        <w:rPr>
          <w:sz w:val="20"/>
          <w:szCs w:val="20"/>
          <w:lang w:val="en-US"/>
        </w:rPr>
      </w:pPr>
      <w:r w:rsidRPr="00163484">
        <w:rPr>
          <w:rFonts w:cs="Times New Roman"/>
          <w:i/>
          <w:sz w:val="20"/>
          <w:szCs w:val="20"/>
        </w:rPr>
        <w:t>* - niepotrzebne skreślić</w:t>
      </w:r>
    </w:p>
    <w:sectPr w:rsidR="00A20182" w:rsidRPr="00163484" w:rsidSect="0016348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ocumentProtection w:formatting="1" w:enforcement="0"/>
  <w:defaultTabStop w:val="709"/>
  <w:hyphenationZone w:val="425"/>
  <w:drawingGridHorizontalSpacing w:val="110"/>
  <w:displayHorizontalDrawingGridEvery w:val="2"/>
  <w:characterSpacingControl w:val="doNotCompress"/>
  <w:compat/>
  <w:rsids>
    <w:rsidRoot w:val="00163484"/>
    <w:rsid w:val="00037B76"/>
    <w:rsid w:val="000A64E7"/>
    <w:rsid w:val="00163484"/>
    <w:rsid w:val="00225295"/>
    <w:rsid w:val="0025421D"/>
    <w:rsid w:val="002D0A30"/>
    <w:rsid w:val="00355131"/>
    <w:rsid w:val="00393C26"/>
    <w:rsid w:val="003A0384"/>
    <w:rsid w:val="003C67D5"/>
    <w:rsid w:val="003D1728"/>
    <w:rsid w:val="005031C7"/>
    <w:rsid w:val="005865DE"/>
    <w:rsid w:val="005B1FFD"/>
    <w:rsid w:val="00607686"/>
    <w:rsid w:val="00617B14"/>
    <w:rsid w:val="0066316A"/>
    <w:rsid w:val="006B088B"/>
    <w:rsid w:val="00707B35"/>
    <w:rsid w:val="00734D7A"/>
    <w:rsid w:val="007A1F2E"/>
    <w:rsid w:val="007B4775"/>
    <w:rsid w:val="008252BF"/>
    <w:rsid w:val="008E378C"/>
    <w:rsid w:val="009E07B2"/>
    <w:rsid w:val="00A20182"/>
    <w:rsid w:val="00A42433"/>
    <w:rsid w:val="00A73603"/>
    <w:rsid w:val="00A76143"/>
    <w:rsid w:val="00AA3C3E"/>
    <w:rsid w:val="00B03BF8"/>
    <w:rsid w:val="00B322C1"/>
    <w:rsid w:val="00B34515"/>
    <w:rsid w:val="00B406C5"/>
    <w:rsid w:val="00B57426"/>
    <w:rsid w:val="00B666EC"/>
    <w:rsid w:val="00C25599"/>
    <w:rsid w:val="00C33000"/>
    <w:rsid w:val="00CC376D"/>
    <w:rsid w:val="00D37C24"/>
    <w:rsid w:val="00D72F3C"/>
    <w:rsid w:val="00E16EEF"/>
    <w:rsid w:val="00EA654A"/>
    <w:rsid w:val="00EB0B8E"/>
    <w:rsid w:val="00EB1A7E"/>
    <w:rsid w:val="00ED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szablony\firm&#243;wka%20-%20wydruk%20dwustronn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9C57629DA847358D30A7415299F36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C1DBB3-383E-4A70-B3C7-CDFC2DAF0301}"/>
      </w:docPartPr>
      <w:docPartBody>
        <w:p w:rsidR="00000000" w:rsidRDefault="00E247AD" w:rsidP="00E247AD">
          <w:pPr>
            <w:pStyle w:val="E99C57629DA847358D30A7415299F36C1"/>
          </w:pPr>
          <w:r w:rsidRPr="000A64E7">
            <w:rPr>
              <w:color w:val="808080" w:themeColor="background1" w:themeShade="80"/>
            </w:rPr>
            <w:t>- k</w:t>
          </w:r>
          <w:r w:rsidRPr="000A64E7">
            <w:rPr>
              <w:rStyle w:val="Tekstzastpczy"/>
              <w:color w:val="808080" w:themeColor="background1" w:themeShade="80"/>
            </w:rPr>
            <w:t>liknij tutaj, aby wybrać datę -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47AD"/>
    <w:rsid w:val="00E2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247AD"/>
    <w:rPr>
      <w:color w:val="808080"/>
    </w:rPr>
  </w:style>
  <w:style w:type="paragraph" w:customStyle="1" w:styleId="32E2C1B9C63545D68B964729B0E82E05">
    <w:name w:val="32E2C1B9C63545D68B964729B0E82E05"/>
  </w:style>
  <w:style w:type="paragraph" w:customStyle="1" w:styleId="00A1E9F31DC94DBEBEB483747FD5166A">
    <w:name w:val="00A1E9F31DC94DBEBEB483747FD5166A"/>
  </w:style>
  <w:style w:type="paragraph" w:customStyle="1" w:styleId="4F58E1E654044DC7A04EECC16A45CF7B">
    <w:name w:val="4F58E1E654044DC7A04EECC16A45CF7B"/>
  </w:style>
  <w:style w:type="paragraph" w:customStyle="1" w:styleId="19B09C8F85D149299C14BE6A231D2425">
    <w:name w:val="19B09C8F85D149299C14BE6A231D2425"/>
  </w:style>
  <w:style w:type="paragraph" w:customStyle="1" w:styleId="E99C57629DA847358D30A7415299F36C">
    <w:name w:val="E99C57629DA847358D30A7415299F36C"/>
    <w:rsid w:val="00E247AD"/>
  </w:style>
  <w:style w:type="paragraph" w:customStyle="1" w:styleId="E99C57629DA847358D30A7415299F36C1">
    <w:name w:val="E99C57629DA847358D30A7415299F36C1"/>
    <w:rsid w:val="00E247AD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B88C2-007A-415F-A016-C91BFD7F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firmówka - wydruk dwustronny.dotx</Template>
  <TotalTime>12</TotalTime>
  <Pages>1</Pages>
  <Words>242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dariuszw</dc:creator>
  <cp:lastModifiedBy>dariuszw</cp:lastModifiedBy>
  <cp:revision>1</cp:revision>
  <cp:lastPrinted>2015-01-09T08:00:00Z</cp:lastPrinted>
  <dcterms:created xsi:type="dcterms:W3CDTF">2018-02-16T11:39:00Z</dcterms:created>
  <dcterms:modified xsi:type="dcterms:W3CDTF">2018-02-16T11:55:00Z</dcterms:modified>
</cp:coreProperties>
</file>