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78" w:rsidRPr="00BA4D2E" w:rsidRDefault="003B3378" w:rsidP="00754057">
      <w:pPr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Dział: 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tekst"/>
            <w:ddList>
              <w:listEntry w:val="-wybierz-"/>
              <w:listEntry w:val="TA-OES Tychy"/>
              <w:listEntry w:val="TB-OES Brzeszcze"/>
              <w:listEntry w:val="TC-OES Czechowice-Dziedzice"/>
              <w:listEntry w:val="TF-Dział Inwestycji i Funduszy Pomocowych"/>
              <w:listEntry w:val="TL-OES Łaziska Górne"/>
              <w:listEntry w:val="TM - Dział Monitoringu Sieci"/>
              <w:listEntry w:val="TO-OES Bieruń"/>
              <w:listEntry w:val="TS-Dział Sieci"/>
              <w:listEntry w:val="TZ-Dział Zaplecza Technicznego"/>
              <w:listEntry w:val="NA-Dzial Administracyjno Gospodarczy"/>
              <w:listEntry w:val="NB-Dział BHP"/>
              <w:listEntry w:val="NC - Konsultant ds. Zgodności"/>
              <w:listEntry w:val="NK-Dział Spraw Pracowniczych"/>
              <w:listEntry w:val="NO - Dzial Obsługi Korporacyjnej"/>
              <w:listEntry w:val="FI-Dział informatyki i Bezpieczeństwa Informacji"/>
              <w:listEntry w:val="FS-Dział Sprzedaży i Controlingu"/>
              <w:listEntry w:val="KZ-Dział Zamówień Publicznych i Zaopatrzenia"/>
              <w:listEntry w:val="KF-Dział Finansów i Płac"/>
            </w:ddLis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FORMDROPDOWN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ascii="Calibri" w:hAnsi="Calibri" w:cs="Calibri"/>
          <w:sz w:val="20"/>
          <w:szCs w:val="20"/>
        </w:rPr>
        <w:t xml:space="preserve"> </w:t>
      </w:r>
    </w:p>
    <w:p w:rsidR="003B3378" w:rsidRPr="00BA4D2E" w:rsidRDefault="003B3378" w:rsidP="00754057">
      <w:pPr>
        <w:jc w:val="center"/>
        <w:rPr>
          <w:rFonts w:cs="Times New Roman"/>
          <w:b/>
          <w:bCs/>
          <w:sz w:val="20"/>
          <w:szCs w:val="20"/>
        </w:rPr>
      </w:pPr>
    </w:p>
    <w:p w:rsidR="00A13D5A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 xml:space="preserve">Wniosek o wszczęcie postępowania o udzielenie zamówienia publicznego </w:t>
      </w:r>
      <w:r w:rsidR="003B3378" w:rsidRPr="00BA4D2E">
        <w:rPr>
          <w:rFonts w:cs="Times New Roman"/>
          <w:b/>
          <w:bCs/>
          <w:sz w:val="20"/>
          <w:szCs w:val="20"/>
        </w:rPr>
        <w:br/>
      </w:r>
      <w:r w:rsidR="00EB2E40" w:rsidRPr="00BA4D2E">
        <w:rPr>
          <w:rFonts w:cs="Times New Roman"/>
          <w:b/>
          <w:bCs/>
          <w:sz w:val="20"/>
          <w:szCs w:val="20"/>
        </w:rPr>
        <w:t>na:</w:t>
      </w:r>
      <w:r w:rsidR="00B43BA2" w:rsidRPr="00BA4D2E">
        <w:rPr>
          <w:rFonts w:cs="Times New Roman"/>
          <w:b/>
          <w:bCs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statusText w:type="text" w:val="wypełnia wnioskujący"/>
            <w:textInput>
              <w:maxLength w:val="200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jc w:val="center"/>
        <w:rPr>
          <w:rFonts w:cs="Times New Roman"/>
          <w:b/>
          <w:bCs/>
          <w:sz w:val="20"/>
          <w:szCs w:val="20"/>
        </w:rPr>
      </w:pPr>
      <w:r w:rsidRPr="00BA4D2E">
        <w:rPr>
          <w:rFonts w:cs="Times New Roman"/>
          <w:b/>
          <w:bCs/>
          <w:sz w:val="20"/>
          <w:szCs w:val="20"/>
        </w:rPr>
        <w:t>z dnia</w:t>
      </w:r>
      <w:r w:rsidRPr="00BA4D2E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Wypełnia wnioskujący"/>
          <w:tag w:val="Wypełnia wnioskujący"/>
          <w:id w:val="2774177"/>
          <w:placeholder>
            <w:docPart w:val="E99C57629DA847358D30A7415299F36C"/>
          </w:placeholder>
          <w:showingPlcHdr/>
          <w:date w:fullDate="2018-02-16T00:00:00Z">
            <w:dateFormat w:val="d MMMM yyyy"/>
            <w:lid w:val="pl-PL"/>
            <w:storeMappedDataAs w:val="dateTime"/>
            <w:calendar w:val="gregorian"/>
          </w:date>
        </w:sdtPr>
        <w:sdtEndPr>
          <w:rPr>
            <w:color w:val="808080" w:themeColor="background1" w:themeShade="80"/>
          </w:rPr>
        </w:sdtEndPr>
        <w:sdtContent>
          <w:r w:rsidRPr="00BA4D2E">
            <w:rPr>
              <w:color w:val="808080" w:themeColor="background1" w:themeShade="80"/>
              <w:sz w:val="20"/>
              <w:szCs w:val="20"/>
            </w:rPr>
            <w:t>- k</w:t>
          </w:r>
          <w:r w:rsidRPr="00BA4D2E">
            <w:rPr>
              <w:rStyle w:val="Tekstzastpczy"/>
              <w:color w:val="808080" w:themeColor="background1" w:themeShade="80"/>
              <w:sz w:val="20"/>
              <w:szCs w:val="20"/>
            </w:rPr>
            <w:t>liknij tutaj, aby wybrać datę -</w:t>
          </w:r>
        </w:sdtContent>
      </w:sdt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Numer rejestru postępowania: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3B3378" w:rsidRPr="00BA4D2E">
        <w:rPr>
          <w:rFonts w:cs="Times New Roman"/>
          <w:sz w:val="20"/>
          <w:szCs w:val="20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………………………………………………………………………… 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  <w:r w:rsidR="00A13D5A" w:rsidRPr="00BA4D2E">
        <w:rPr>
          <w:rFonts w:ascii="Calibri" w:hAnsi="Calibri" w:cs="Calibri"/>
          <w:sz w:val="20"/>
          <w:szCs w:val="20"/>
        </w:rPr>
        <w:t> </w:t>
      </w:r>
    </w:p>
    <w:p w:rsidR="00163484" w:rsidRPr="00BA4D2E" w:rsidRDefault="00EB2E40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Szczegółowy o</w:t>
      </w:r>
      <w:r w:rsidR="00163484" w:rsidRPr="00BA4D2E">
        <w:rPr>
          <w:rFonts w:cs="Times New Roman"/>
          <w:b/>
          <w:sz w:val="20"/>
          <w:szCs w:val="20"/>
          <w:u w:val="single"/>
        </w:rPr>
        <w:t>pis przedmiotu zamówienia:</w:t>
      </w:r>
      <w:r w:rsidR="00163484" w:rsidRPr="00BA4D2E">
        <w:rPr>
          <w:rFonts w:cs="Times New Roman"/>
          <w:sz w:val="20"/>
          <w:szCs w:val="20"/>
        </w:rPr>
        <w:t xml:space="preserve"> </w:t>
      </w:r>
      <w:r w:rsidR="00317AC4" w:rsidRPr="00BA4D2E">
        <w:rPr>
          <w:rFonts w:cs="Times New Roman"/>
          <w:sz w:val="20"/>
          <w:szCs w:val="20"/>
        </w:rPr>
        <w:t xml:space="preserve"> </w:t>
      </w:r>
      <w:bookmarkStart w:id="0" w:name="WPROWADŹ"/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WPROWADŹ"/>
            <w:enabled/>
            <w:calcOnExit w:val="0"/>
            <w:helpText w:type="text" w:val="HELP"/>
            <w:statusText w:type="text" w:val="HELP"/>
            <w:textInput>
              <w:maxLength w:val="10000"/>
              <w:format w:val="Pierwsza wielka litera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  <w:bookmarkEnd w:id="0"/>
    </w:p>
    <w:p w:rsidR="00EB2E40" w:rsidRPr="00BA4D2E" w:rsidRDefault="00D50201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sporządzającej o</w:t>
      </w:r>
      <w:r w:rsidR="00EB2E40" w:rsidRPr="00BA4D2E">
        <w:rPr>
          <w:rFonts w:cs="Times New Roman"/>
          <w:b/>
          <w:sz w:val="20"/>
          <w:szCs w:val="20"/>
        </w:rPr>
        <w:t>pis przedmiotu zamówienia</w:t>
      </w:r>
      <w:r w:rsidRPr="00BA4D2E">
        <w:rPr>
          <w:rFonts w:cs="Times New Roman"/>
          <w:b/>
          <w:sz w:val="20"/>
          <w:szCs w:val="20"/>
        </w:rPr>
        <w:t xml:space="preserve">: </w:t>
      </w:r>
      <w:r w:rsidRPr="00BA4D2E">
        <w:rPr>
          <w:rFonts w:cs="Times New Roman"/>
          <w:sz w:val="20"/>
          <w:szCs w:val="20"/>
        </w:rPr>
        <w:t xml:space="preserve"> </w:t>
      </w:r>
      <w:r w:rsidR="004362E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helpText w:type="text" w:val="wypełnia wnioskujący"/>
            <w:textInput>
              <w:maxLength w:val="1000"/>
              <w:format w:val="Jak Nazwy Własne"/>
            </w:textInput>
          </w:ffData>
        </w:fldChar>
      </w:r>
      <w:r w:rsidR="004362E9">
        <w:rPr>
          <w:rFonts w:ascii="Calibri" w:hAnsi="Calibri" w:cs="Calibri"/>
          <w:sz w:val="20"/>
          <w:szCs w:val="20"/>
        </w:rPr>
        <w:instrText xml:space="preserve"> FORMTEXT </w:instrText>
      </w:r>
      <w:r w:rsidR="004362E9">
        <w:rPr>
          <w:rFonts w:ascii="Calibri" w:hAnsi="Calibri" w:cs="Calibri"/>
          <w:sz w:val="20"/>
          <w:szCs w:val="20"/>
        </w:rPr>
      </w:r>
      <w:r w:rsidR="004362E9">
        <w:rPr>
          <w:rFonts w:ascii="Calibri" w:hAnsi="Calibri" w:cs="Calibri"/>
          <w:sz w:val="20"/>
          <w:szCs w:val="20"/>
        </w:rPr>
        <w:fldChar w:fldCharType="separate"/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noProof/>
          <w:sz w:val="20"/>
          <w:szCs w:val="20"/>
        </w:rPr>
        <w:t> </w:t>
      </w:r>
      <w:r w:rsidR="004362E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 xml:space="preserve">Robota budowlana (CPV):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Dostawa (CPV):</w:t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Usługa (CPV):</w:t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Oznaczenie pozycji w Planie Zamówień Publicznych (symbol HZP):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Uzasadnienie zamówienia</w:t>
      </w:r>
      <w:r w:rsidRPr="00BA4D2E">
        <w:rPr>
          <w:rFonts w:cs="Times New Roman"/>
          <w:sz w:val="20"/>
          <w:szCs w:val="20"/>
        </w:rPr>
        <w:t xml:space="preserve">: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spacing w:before="24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Wymagany termin realizacji zamówienia:</w:t>
      </w:r>
      <w:r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63484" w:rsidP="00754057">
      <w:pPr>
        <w:tabs>
          <w:tab w:val="left" w:leader="dot" w:pos="3828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Specyficzne wymagania, jakie powinni spełnić Wykonawcy oraz dokumenty, jakie powinni dołączyć do oferty: </w:t>
      </w:r>
      <w:r w:rsidRPr="00BA4D2E">
        <w:rPr>
          <w:rFonts w:cs="Times New Roman"/>
          <w:sz w:val="20"/>
          <w:szCs w:val="20"/>
        </w:rPr>
        <w:br/>
        <w:t xml:space="preserve">(certyfikaty, dopuszczenia, deklaracje zgodności itp.)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163484" w:rsidRPr="00BA4D2E" w:rsidRDefault="0017637E" w:rsidP="00754057">
      <w:pPr>
        <w:spacing w:before="120" w:after="120" w:line="360" w:lineRule="auto"/>
        <w:jc w:val="both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Szacowana w</w:t>
      </w:r>
      <w:r w:rsidR="00163484" w:rsidRPr="00BA4D2E">
        <w:rPr>
          <w:rFonts w:cs="Times New Roman"/>
          <w:b/>
          <w:sz w:val="20"/>
          <w:szCs w:val="20"/>
          <w:u w:val="single"/>
        </w:rPr>
        <w:t>artość zamówienia:</w:t>
      </w:r>
    </w:p>
    <w:p w:rsidR="00A13D5A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Wartość netto: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 </w:t>
      </w:r>
      <w:r w:rsidR="00A13D5A" w:rsidRPr="00BA4D2E">
        <w:rPr>
          <w:rFonts w:cs="Times New Roman"/>
          <w:sz w:val="20"/>
          <w:szCs w:val="20"/>
        </w:rPr>
        <w:t xml:space="preserve">           </w:t>
      </w:r>
      <w:r w:rsidR="00BA4D2E" w:rsidRPr="00BA4D2E">
        <w:rPr>
          <w:rFonts w:cs="Times New Roman"/>
          <w:sz w:val="20"/>
          <w:szCs w:val="20"/>
        </w:rPr>
        <w:t xml:space="preserve">   </w:t>
      </w:r>
      <w:r w:rsidR="00A13D5A" w:rsidRPr="00BA4D2E">
        <w:rPr>
          <w:rFonts w:cs="Times New Roman"/>
          <w:sz w:val="20"/>
          <w:szCs w:val="20"/>
        </w:rPr>
        <w:t xml:space="preserve">Równowartość netto w euro: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</w:t>
      </w:r>
      <w:r w:rsidR="00A13D5A" w:rsidRPr="00BA4D2E">
        <w:rPr>
          <w:rFonts w:cs="Times New Roman"/>
          <w:sz w:val="20"/>
          <w:szCs w:val="20"/>
        </w:rPr>
        <w:t xml:space="preserve">euro </w:t>
      </w:r>
    </w:p>
    <w:p w:rsidR="00163484" w:rsidRPr="00BA4D2E" w:rsidRDefault="00163484" w:rsidP="00754057">
      <w:pPr>
        <w:spacing w:before="240" w:after="12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Zgodnie z Rozporządzeniem Prezesa Rady Ministrów dnia 28 grudnia 2017 r. w sprawie średniego kursu złotego w stosunku do euro, stanowiącego podstawę przeliczania wartości zamówień publicznych, kurs wynosi </w:t>
      </w:r>
      <w:r w:rsidRPr="00BA4D2E">
        <w:rPr>
          <w:rFonts w:cs="Times New Roman"/>
          <w:b/>
          <w:sz w:val="20"/>
          <w:szCs w:val="20"/>
        </w:rPr>
        <w:t>4,3117 zł</w:t>
      </w:r>
      <w:r w:rsidRPr="00BA4D2E">
        <w:rPr>
          <w:rFonts w:cs="Times New Roman"/>
          <w:sz w:val="20"/>
          <w:szCs w:val="20"/>
        </w:rPr>
        <w:t xml:space="preserve"> 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Stawka podatku VAT: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- wybierz -"/>
              <w:listEntry w:val="23 %"/>
              <w:listEntry w:val="8 %"/>
              <w:listEntry w:val="Zwolnione z opodatkowania"/>
            </w:ddList>
          </w:ffData>
        </w:fldChar>
      </w:r>
      <w:r w:rsidR="00754057" w:rsidRPr="00BA4D2E">
        <w:rPr>
          <w:rFonts w:ascii="Calibri" w:hAnsi="Calibri" w:cs="Calibri"/>
          <w:sz w:val="20"/>
          <w:szCs w:val="20"/>
        </w:rPr>
        <w:instrText xml:space="preserve"> FORMDROPDOWN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  <w:r w:rsidR="00754057" w:rsidRPr="00BA4D2E">
        <w:rPr>
          <w:rFonts w:ascii="Calibri" w:hAnsi="Calibri" w:cs="Calibri"/>
          <w:sz w:val="20"/>
          <w:szCs w:val="20"/>
        </w:rPr>
        <w:t xml:space="preserve">  </w:t>
      </w:r>
      <w:r w:rsidRPr="00BA4D2E">
        <w:rPr>
          <w:rFonts w:cs="Times New Roman"/>
          <w:sz w:val="20"/>
          <w:szCs w:val="20"/>
        </w:rPr>
        <w:t xml:space="preserve">%;   kwota podatku VAT: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Pr="00BA4D2E">
        <w:rPr>
          <w:rFonts w:cs="Times New Roman"/>
          <w:sz w:val="20"/>
          <w:szCs w:val="20"/>
        </w:rPr>
        <w:t xml:space="preserve"> zł;  Wartość brutto: </w:t>
      </w:r>
      <w:r w:rsidR="006120CF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00"/>
            </w:textInput>
          </w:ffData>
        </w:fldChar>
      </w:r>
      <w:r w:rsidR="006120CF">
        <w:rPr>
          <w:rFonts w:ascii="Calibri" w:hAnsi="Calibri" w:cs="Calibri"/>
          <w:sz w:val="20"/>
          <w:szCs w:val="20"/>
        </w:rPr>
        <w:instrText xml:space="preserve"> FORMTEXT </w:instrText>
      </w:r>
      <w:r w:rsidR="006120CF">
        <w:rPr>
          <w:rFonts w:ascii="Calibri" w:hAnsi="Calibri" w:cs="Calibri"/>
          <w:sz w:val="20"/>
          <w:szCs w:val="20"/>
        </w:rPr>
      </w:r>
      <w:r w:rsidR="006120CF">
        <w:rPr>
          <w:rFonts w:ascii="Calibri" w:hAnsi="Calibri" w:cs="Calibri"/>
          <w:sz w:val="20"/>
          <w:szCs w:val="20"/>
        </w:rPr>
        <w:fldChar w:fldCharType="separate"/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noProof/>
          <w:sz w:val="20"/>
          <w:szCs w:val="20"/>
        </w:rPr>
        <w:t> </w:t>
      </w:r>
      <w:r w:rsidR="006120CF">
        <w:rPr>
          <w:rFonts w:ascii="Calibri" w:hAnsi="Calibri" w:cs="Calibri"/>
          <w:sz w:val="20"/>
          <w:szCs w:val="20"/>
        </w:rPr>
        <w:fldChar w:fldCharType="end"/>
      </w:r>
      <w:r w:rsidR="00A13D5A" w:rsidRPr="00BA4D2E">
        <w:rPr>
          <w:rFonts w:ascii="Calibri" w:hAnsi="Calibri" w:cs="Calibri"/>
          <w:sz w:val="20"/>
          <w:szCs w:val="20"/>
        </w:rPr>
        <w:t xml:space="preserve"> </w:t>
      </w:r>
      <w:r w:rsidRPr="00BA4D2E">
        <w:rPr>
          <w:rFonts w:cs="Times New Roman"/>
          <w:sz w:val="20"/>
          <w:szCs w:val="20"/>
        </w:rPr>
        <w:t>zł</w:t>
      </w:r>
    </w:p>
    <w:p w:rsidR="00163484" w:rsidRPr="00BA4D2E" w:rsidRDefault="00163484" w:rsidP="00754057">
      <w:pPr>
        <w:spacing w:before="240" w:after="120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Słownie wartość brutto:</w:t>
      </w:r>
      <w:r w:rsidR="00754057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Imię i nazwisko osoby szacującej wartość zamówienia</w:t>
      </w:r>
      <w:r w:rsidR="00EB2E40" w:rsidRPr="00BA4D2E">
        <w:rPr>
          <w:rFonts w:cs="Times New Roman"/>
          <w:b/>
          <w:sz w:val="20"/>
          <w:szCs w:val="20"/>
        </w:rPr>
        <w:t>:</w:t>
      </w:r>
      <w:r w:rsidR="00EB2E40" w:rsidRPr="00BA4D2E">
        <w:rPr>
          <w:rFonts w:cs="Times New Roman"/>
          <w:sz w:val="20"/>
          <w:szCs w:val="20"/>
        </w:rPr>
        <w:t xml:space="preserve">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p w:rsidR="00EB2E40" w:rsidRPr="00BA4D2E" w:rsidRDefault="00D50201" w:rsidP="00BA4D2E">
      <w:pPr>
        <w:spacing w:before="120"/>
        <w:rPr>
          <w:rFonts w:cs="Times New Roman"/>
          <w:sz w:val="20"/>
          <w:szCs w:val="20"/>
        </w:rPr>
      </w:pPr>
      <w:r w:rsidRPr="00BA4D2E">
        <w:rPr>
          <w:rFonts w:cs="Times New Roman"/>
          <w:b/>
          <w:sz w:val="20"/>
          <w:szCs w:val="20"/>
        </w:rPr>
        <w:t>Metoda</w:t>
      </w:r>
      <w:r w:rsidR="00EB2E40" w:rsidRPr="00BA4D2E">
        <w:rPr>
          <w:rFonts w:cs="Times New Roman"/>
          <w:b/>
          <w:sz w:val="20"/>
          <w:szCs w:val="20"/>
        </w:rPr>
        <w:t xml:space="preserve"> ustalenia </w:t>
      </w:r>
      <w:r w:rsidRPr="00BA4D2E">
        <w:rPr>
          <w:rFonts w:cs="Times New Roman"/>
          <w:b/>
          <w:sz w:val="20"/>
          <w:szCs w:val="20"/>
        </w:rPr>
        <w:t xml:space="preserve">szacowanej </w:t>
      </w:r>
      <w:r w:rsidR="00EB2E40" w:rsidRPr="00BA4D2E">
        <w:rPr>
          <w:rFonts w:cs="Times New Roman"/>
          <w:b/>
          <w:sz w:val="20"/>
          <w:szCs w:val="20"/>
        </w:rPr>
        <w:t>wartości</w:t>
      </w:r>
      <w:r w:rsidR="0017637E">
        <w:rPr>
          <w:rFonts w:cs="Times New Roman"/>
          <w:b/>
          <w:sz w:val="20"/>
          <w:szCs w:val="20"/>
        </w:rPr>
        <w:t xml:space="preserve"> zamówienia</w:t>
      </w:r>
      <w:r w:rsidR="00EB2E40" w:rsidRPr="00BA4D2E">
        <w:rPr>
          <w:rFonts w:cs="Times New Roman"/>
          <w:sz w:val="20"/>
          <w:szCs w:val="20"/>
        </w:rPr>
        <w:t>:</w:t>
      </w:r>
      <w:r w:rsidRPr="00BA4D2E">
        <w:rPr>
          <w:rFonts w:cs="Times New Roman"/>
          <w:sz w:val="20"/>
          <w:szCs w:val="20"/>
        </w:rPr>
        <w:t xml:space="preserve"> </w:t>
      </w:r>
      <w:r w:rsidR="00177B79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10000"/>
              <w:format w:val="Pierwsza wielka litera"/>
            </w:textInput>
          </w:ffData>
        </w:fldChar>
      </w:r>
      <w:r w:rsidR="00177B79">
        <w:rPr>
          <w:rFonts w:ascii="Calibri" w:hAnsi="Calibri" w:cs="Calibri"/>
          <w:sz w:val="20"/>
          <w:szCs w:val="20"/>
        </w:rPr>
        <w:instrText xml:space="preserve"> FORMTEXT </w:instrText>
      </w:r>
      <w:r w:rsidR="00177B79">
        <w:rPr>
          <w:rFonts w:ascii="Calibri" w:hAnsi="Calibri" w:cs="Calibri"/>
          <w:sz w:val="20"/>
          <w:szCs w:val="20"/>
        </w:rPr>
      </w:r>
      <w:r w:rsidR="00177B79">
        <w:rPr>
          <w:rFonts w:ascii="Calibri" w:hAnsi="Calibri" w:cs="Calibri"/>
          <w:sz w:val="20"/>
          <w:szCs w:val="20"/>
        </w:rPr>
        <w:fldChar w:fldCharType="separate"/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noProof/>
          <w:sz w:val="20"/>
          <w:szCs w:val="20"/>
        </w:rPr>
        <w:t> </w:t>
      </w:r>
      <w:r w:rsidR="00177B79">
        <w:rPr>
          <w:rFonts w:ascii="Calibri" w:hAnsi="Calibri" w:cs="Calibri"/>
          <w:sz w:val="20"/>
          <w:szCs w:val="20"/>
        </w:rPr>
        <w:fldChar w:fldCharType="end"/>
      </w:r>
    </w:p>
    <w:p w:rsidR="00D50201" w:rsidRPr="00BA4D2E" w:rsidRDefault="00163484" w:rsidP="00754057">
      <w:pPr>
        <w:spacing w:before="240"/>
        <w:jc w:val="both"/>
        <w:rPr>
          <w:rFonts w:ascii="Calibri" w:hAnsi="Calibri" w:cs="Calibri"/>
          <w:sz w:val="20"/>
          <w:szCs w:val="20"/>
        </w:rPr>
      </w:pPr>
      <w:r w:rsidRPr="00BA4D2E">
        <w:rPr>
          <w:rFonts w:cs="Times New Roman"/>
          <w:b/>
          <w:sz w:val="20"/>
          <w:szCs w:val="20"/>
          <w:u w:val="single"/>
        </w:rPr>
        <w:t>Proponowany tryb postępowania o udzielenie zamówienia:</w:t>
      </w:r>
      <w:r w:rsidR="003B3378" w:rsidRPr="00BA4D2E">
        <w:rPr>
          <w:rFonts w:cs="Times New Roman"/>
          <w:b/>
          <w:sz w:val="20"/>
          <w:szCs w:val="20"/>
          <w:u w:val="single"/>
        </w:rPr>
        <w:t xml:space="preserve"> </w:t>
      </w:r>
      <w:r w:rsidR="00754057" w:rsidRPr="00BA4D2E">
        <w:rPr>
          <w:rFonts w:ascii="Calibri" w:hAnsi="Calibri" w:cs="Calibri"/>
          <w:sz w:val="20"/>
          <w:szCs w:val="20"/>
        </w:rPr>
        <w:t xml:space="preserve"> ………………………………………………………………………………………………..</w:t>
      </w:r>
    </w:p>
    <w:p w:rsidR="00754057" w:rsidRPr="00BA4D2E" w:rsidRDefault="00754057" w:rsidP="00754057">
      <w:pPr>
        <w:spacing w:before="240"/>
        <w:jc w:val="both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zgodnie z Regulaminem Udzielania Zamówień ze Środków RPWiK Tychy S.A. / Ustawą Prawo zamówień publicznych *</w:t>
      </w:r>
    </w:p>
    <w:p w:rsidR="00F00788" w:rsidRPr="00BA4D2E" w:rsidRDefault="00F00788" w:rsidP="00754057">
      <w:pPr>
        <w:spacing w:before="240"/>
        <w:jc w:val="both"/>
        <w:rPr>
          <w:rFonts w:cs="Times New Roman"/>
          <w:sz w:val="20"/>
          <w:szCs w:val="20"/>
        </w:rPr>
      </w:pPr>
    </w:p>
    <w:p w:rsidR="00163484" w:rsidRPr="00BA4D2E" w:rsidRDefault="00163484" w:rsidP="00754057">
      <w:pPr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 xml:space="preserve">    </w:t>
      </w:r>
      <w:r w:rsidRPr="00BA4D2E">
        <w:rPr>
          <w:rFonts w:cs="Times New Roman"/>
          <w:sz w:val="20"/>
          <w:szCs w:val="20"/>
        </w:rPr>
        <w:tab/>
      </w:r>
      <w:r w:rsidRPr="00BA4D2E">
        <w:rPr>
          <w:rFonts w:cs="Times New Roman"/>
          <w:sz w:val="20"/>
          <w:szCs w:val="20"/>
        </w:rPr>
        <w:tab/>
        <w:t xml:space="preserve">    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Osoba zgłaszająca Wniosek</w:t>
      </w:r>
      <w:r w:rsidRPr="00BA4D2E">
        <w:rPr>
          <w:rFonts w:cs="Times New Roman"/>
          <w:sz w:val="20"/>
          <w:szCs w:val="20"/>
        </w:rPr>
        <w:tab/>
        <w:t xml:space="preserve"> Osoba weryfikująca Wniosek</w:t>
      </w:r>
      <w:r w:rsidRPr="00BA4D2E">
        <w:rPr>
          <w:rFonts w:cs="Times New Roman"/>
          <w:sz w:val="20"/>
          <w:szCs w:val="20"/>
        </w:rPr>
        <w:tab/>
        <w:t xml:space="preserve"> do wiadomości Dział Controllingu    </w:t>
      </w:r>
    </w:p>
    <w:p w:rsidR="00163484" w:rsidRPr="00BA4D2E" w:rsidRDefault="00163484" w:rsidP="00754057">
      <w:pPr>
        <w:spacing w:before="240" w:line="360" w:lineRule="auto"/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  <w:u w:val="single"/>
        </w:rPr>
        <w:t xml:space="preserve">Uwagi: </w:t>
      </w:r>
      <w:r w:rsidRPr="00BA4D2E">
        <w:rPr>
          <w:rFonts w:cs="Times New Roman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  <w:r w:rsidRPr="00BA4D2E">
        <w:rPr>
          <w:rFonts w:cs="Times New Roman"/>
          <w:b/>
          <w:sz w:val="20"/>
          <w:szCs w:val="20"/>
          <w:u w:val="single"/>
        </w:rPr>
        <w:t>Zatwierdzenie środków przeznaczonych na finansowanie zamówienia oraz uruchomienie procedury przetargowej:</w:t>
      </w:r>
    </w:p>
    <w:p w:rsidR="00163484" w:rsidRPr="00BA4D2E" w:rsidRDefault="00163484" w:rsidP="00754057">
      <w:pPr>
        <w:spacing w:before="240" w:after="240"/>
        <w:jc w:val="both"/>
        <w:rPr>
          <w:rFonts w:cs="Times New Roman"/>
          <w:b/>
          <w:sz w:val="20"/>
          <w:szCs w:val="20"/>
          <w:u w:val="single"/>
        </w:rPr>
      </w:pP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ab/>
        <w:t>………………………………………</w:t>
      </w:r>
      <w:r w:rsidRPr="00BA4D2E">
        <w:rPr>
          <w:rFonts w:cs="Times New Roman"/>
          <w:sz w:val="20"/>
          <w:szCs w:val="20"/>
        </w:rPr>
        <w:tab/>
        <w:t>……………………………………..</w:t>
      </w:r>
      <w:r w:rsidRPr="00BA4D2E">
        <w:rPr>
          <w:rFonts w:cs="Times New Roman"/>
          <w:sz w:val="20"/>
          <w:szCs w:val="20"/>
        </w:rPr>
        <w:tab/>
        <w:t xml:space="preserve">…………………………………  </w:t>
      </w:r>
    </w:p>
    <w:p w:rsidR="00163484" w:rsidRPr="00BA4D2E" w:rsidRDefault="00163484" w:rsidP="00754057">
      <w:pPr>
        <w:tabs>
          <w:tab w:val="center" w:pos="1134"/>
          <w:tab w:val="center" w:pos="5245"/>
          <w:tab w:val="center" w:pos="8505"/>
        </w:tabs>
        <w:rPr>
          <w:rFonts w:cs="Times New Roman"/>
          <w:sz w:val="20"/>
          <w:szCs w:val="20"/>
        </w:rPr>
      </w:pPr>
      <w:r w:rsidRPr="00BA4D2E">
        <w:rPr>
          <w:rFonts w:cs="Times New Roman"/>
          <w:sz w:val="20"/>
          <w:szCs w:val="20"/>
        </w:rPr>
        <w:t>Dyrektor ds. Ekonomiczno-Finansowych</w:t>
      </w:r>
      <w:r w:rsidRPr="00BA4D2E">
        <w:rPr>
          <w:rFonts w:cs="Times New Roman"/>
          <w:sz w:val="20"/>
          <w:szCs w:val="20"/>
        </w:rPr>
        <w:tab/>
        <w:t>Wiceprezes Zarząd</w:t>
      </w:r>
      <w:r w:rsidRPr="00BA4D2E">
        <w:rPr>
          <w:rFonts w:cs="Times New Roman"/>
          <w:sz w:val="20"/>
          <w:szCs w:val="20"/>
        </w:rPr>
        <w:tab/>
        <w:t>Prezes Zarządu</w:t>
      </w:r>
    </w:p>
    <w:p w:rsidR="00A20182" w:rsidRPr="00177B79" w:rsidRDefault="00A20182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</w:p>
    <w:p w:rsidR="003B3378" w:rsidRPr="00177B79" w:rsidRDefault="003B3378" w:rsidP="00754057">
      <w:pPr>
        <w:tabs>
          <w:tab w:val="center" w:pos="1134"/>
          <w:tab w:val="center" w:pos="5245"/>
          <w:tab w:val="center" w:pos="8505"/>
        </w:tabs>
        <w:rPr>
          <w:sz w:val="20"/>
          <w:szCs w:val="20"/>
        </w:rPr>
      </w:pPr>
      <w:r w:rsidRPr="00177B79">
        <w:rPr>
          <w:sz w:val="20"/>
          <w:szCs w:val="20"/>
        </w:rPr>
        <w:t xml:space="preserve">Załączniki : </w:t>
      </w:r>
      <w:r w:rsidR="00A56146" w:rsidRPr="00BA4D2E">
        <w:rPr>
          <w:rFonts w:ascii="Calibri" w:hAnsi="Calibri" w:cs="Calibri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00"/>
              <w:format w:val="Pierwsza wielka litera"/>
            </w:textInput>
          </w:ffData>
        </w:fldChar>
      </w:r>
      <w:r w:rsidR="00317AC4" w:rsidRPr="00BA4D2E">
        <w:rPr>
          <w:rFonts w:ascii="Calibri" w:hAnsi="Calibri" w:cs="Calibri"/>
          <w:sz w:val="20"/>
          <w:szCs w:val="20"/>
        </w:rPr>
        <w:instrText xml:space="preserve"> FORMTEXT </w:instrText>
      </w:r>
      <w:r w:rsidR="00A56146" w:rsidRPr="00BA4D2E">
        <w:rPr>
          <w:rFonts w:ascii="Calibri" w:hAnsi="Calibri" w:cs="Calibri"/>
          <w:sz w:val="20"/>
          <w:szCs w:val="20"/>
        </w:rPr>
      </w:r>
      <w:r w:rsidR="00A56146" w:rsidRPr="00BA4D2E">
        <w:rPr>
          <w:rFonts w:ascii="Calibri" w:hAnsi="Calibri" w:cs="Calibri"/>
          <w:sz w:val="20"/>
          <w:szCs w:val="20"/>
        </w:rPr>
        <w:fldChar w:fldCharType="separate"/>
      </w:r>
      <w:bookmarkStart w:id="1" w:name="_GoBack"/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r w:rsidR="00317AC4" w:rsidRPr="00BA4D2E">
        <w:rPr>
          <w:rFonts w:ascii="Calibri" w:hAnsi="Calibri" w:cs="Calibri"/>
          <w:noProof/>
          <w:sz w:val="20"/>
          <w:szCs w:val="20"/>
        </w:rPr>
        <w:t> </w:t>
      </w:r>
      <w:bookmarkEnd w:id="1"/>
      <w:r w:rsidR="00A56146" w:rsidRPr="00BA4D2E">
        <w:rPr>
          <w:rFonts w:ascii="Calibri" w:hAnsi="Calibri" w:cs="Calibri"/>
          <w:sz w:val="20"/>
          <w:szCs w:val="20"/>
        </w:rPr>
        <w:fldChar w:fldCharType="end"/>
      </w:r>
    </w:p>
    <w:sectPr w:rsidR="003B3378" w:rsidRPr="00177B79" w:rsidSect="003B3378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660" w:rsidRDefault="008F2660" w:rsidP="00D50201">
      <w:r>
        <w:separator/>
      </w:r>
    </w:p>
  </w:endnote>
  <w:endnote w:type="continuationSeparator" w:id="0">
    <w:p w:rsidR="008F2660" w:rsidRDefault="008F2660" w:rsidP="00D5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660" w:rsidRDefault="008F2660" w:rsidP="00D50201">
      <w:r>
        <w:separator/>
      </w:r>
    </w:p>
  </w:footnote>
  <w:footnote w:type="continuationSeparator" w:id="0">
    <w:p w:rsidR="008F2660" w:rsidRDefault="008F2660" w:rsidP="00D5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cumentProtection w:edit="forms" w:formatting="1" w:enforcement="1" w:cryptProviderType="rsaFull" w:cryptAlgorithmClass="hash" w:cryptAlgorithmType="typeAny" w:cryptAlgorithmSid="4" w:cryptSpinCount="100000" w:hash="0RMNQAV9YoTlqqsphz/DASQ2S5w=" w:salt="8fn43lodN3w97w2GwSkHYA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5122" style="mso-width-percent:400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84"/>
    <w:rsid w:val="00037B76"/>
    <w:rsid w:val="000A64E7"/>
    <w:rsid w:val="00163484"/>
    <w:rsid w:val="0017637E"/>
    <w:rsid w:val="00177B79"/>
    <w:rsid w:val="00225295"/>
    <w:rsid w:val="0025421D"/>
    <w:rsid w:val="002D0A30"/>
    <w:rsid w:val="00317AC4"/>
    <w:rsid w:val="00346F0A"/>
    <w:rsid w:val="00355131"/>
    <w:rsid w:val="00393C26"/>
    <w:rsid w:val="003A0384"/>
    <w:rsid w:val="003B3378"/>
    <w:rsid w:val="003C67D5"/>
    <w:rsid w:val="003D1728"/>
    <w:rsid w:val="004362E9"/>
    <w:rsid w:val="005031C7"/>
    <w:rsid w:val="005865DE"/>
    <w:rsid w:val="005B1FFD"/>
    <w:rsid w:val="00607686"/>
    <w:rsid w:val="006120CF"/>
    <w:rsid w:val="00617B14"/>
    <w:rsid w:val="0066316A"/>
    <w:rsid w:val="006B088B"/>
    <w:rsid w:val="00707B35"/>
    <w:rsid w:val="00734D7A"/>
    <w:rsid w:val="00754057"/>
    <w:rsid w:val="007A1F2E"/>
    <w:rsid w:val="007B4775"/>
    <w:rsid w:val="008252BF"/>
    <w:rsid w:val="008E378C"/>
    <w:rsid w:val="008F2660"/>
    <w:rsid w:val="008F3824"/>
    <w:rsid w:val="009E07B2"/>
    <w:rsid w:val="00A030D4"/>
    <w:rsid w:val="00A13D5A"/>
    <w:rsid w:val="00A20182"/>
    <w:rsid w:val="00A42433"/>
    <w:rsid w:val="00A56146"/>
    <w:rsid w:val="00A73603"/>
    <w:rsid w:val="00A76143"/>
    <w:rsid w:val="00AA3C3E"/>
    <w:rsid w:val="00AF57FD"/>
    <w:rsid w:val="00B03BF8"/>
    <w:rsid w:val="00B322C1"/>
    <w:rsid w:val="00B32CBC"/>
    <w:rsid w:val="00B34515"/>
    <w:rsid w:val="00B406C5"/>
    <w:rsid w:val="00B43BA2"/>
    <w:rsid w:val="00B57426"/>
    <w:rsid w:val="00B666EC"/>
    <w:rsid w:val="00BA4D2E"/>
    <w:rsid w:val="00C25599"/>
    <w:rsid w:val="00C33000"/>
    <w:rsid w:val="00CC376D"/>
    <w:rsid w:val="00D37C24"/>
    <w:rsid w:val="00D50201"/>
    <w:rsid w:val="00D72F3C"/>
    <w:rsid w:val="00E16EEF"/>
    <w:rsid w:val="00EA654A"/>
    <w:rsid w:val="00EB0B8E"/>
    <w:rsid w:val="00EB1A7E"/>
    <w:rsid w:val="00EB2E40"/>
    <w:rsid w:val="00ED0337"/>
    <w:rsid w:val="00F00788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1FF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FF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FFD"/>
    <w:rPr>
      <w:rFonts w:ascii="Tahoma" w:hAnsi="Tahoma" w:cs="Tahoma"/>
      <w:sz w:val="16"/>
      <w:szCs w:val="16"/>
    </w:rPr>
  </w:style>
  <w:style w:type="character" w:customStyle="1" w:styleId="Styl1">
    <w:name w:val="Styl1"/>
    <w:basedOn w:val="Domylnaczcionkaakapitu"/>
    <w:uiPriority w:val="1"/>
    <w:rsid w:val="005B1FFD"/>
    <w:rPr>
      <w:rFonts w:asciiTheme="minorHAnsi" w:hAnsiTheme="minorHAnsi"/>
    </w:rPr>
  </w:style>
  <w:style w:type="paragraph" w:styleId="Nagwek">
    <w:name w:val="header"/>
    <w:basedOn w:val="Normalny"/>
    <w:link w:val="Nagwek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50201"/>
  </w:style>
  <w:style w:type="paragraph" w:styleId="Stopka">
    <w:name w:val="footer"/>
    <w:basedOn w:val="Normalny"/>
    <w:link w:val="StopkaZnak"/>
    <w:uiPriority w:val="99"/>
    <w:unhideWhenUsed/>
    <w:rsid w:val="00D502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5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szablony\firm&#243;wka%20-%20wydruk%20dwustronn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9C57629DA847358D30A7415299F3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C1DBB3-383E-4A70-B3C7-CDFC2DAF0301}"/>
      </w:docPartPr>
      <w:docPartBody>
        <w:p w:rsidR="00F10355" w:rsidRDefault="004B0124" w:rsidP="004B0124">
          <w:pPr>
            <w:pStyle w:val="E99C57629DA847358D30A7415299F36C7"/>
          </w:pPr>
          <w:r w:rsidRPr="00BA4D2E">
            <w:rPr>
              <w:color w:val="808080" w:themeColor="background1" w:themeShade="80"/>
              <w:sz w:val="20"/>
              <w:szCs w:val="20"/>
            </w:rPr>
            <w:t>- k</w:t>
          </w:r>
          <w:r w:rsidRPr="00BA4D2E">
            <w:rPr>
              <w:rStyle w:val="Tekstzastpczy"/>
              <w:color w:val="808080" w:themeColor="background1" w:themeShade="80"/>
              <w:sz w:val="20"/>
              <w:szCs w:val="20"/>
            </w:rPr>
            <w:t>liknij tutaj, aby wybrać datę 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47AD"/>
    <w:rsid w:val="002342D0"/>
    <w:rsid w:val="004B0124"/>
    <w:rsid w:val="005427B8"/>
    <w:rsid w:val="00BC2101"/>
    <w:rsid w:val="00E247AD"/>
    <w:rsid w:val="00F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27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B0124"/>
    <w:rPr>
      <w:color w:val="808080"/>
    </w:rPr>
  </w:style>
  <w:style w:type="paragraph" w:customStyle="1" w:styleId="32E2C1B9C63545D68B964729B0E82E05">
    <w:name w:val="32E2C1B9C63545D68B964729B0E82E05"/>
    <w:rsid w:val="005427B8"/>
  </w:style>
  <w:style w:type="paragraph" w:customStyle="1" w:styleId="00A1E9F31DC94DBEBEB483747FD5166A">
    <w:name w:val="00A1E9F31DC94DBEBEB483747FD5166A"/>
    <w:rsid w:val="005427B8"/>
  </w:style>
  <w:style w:type="paragraph" w:customStyle="1" w:styleId="4F58E1E654044DC7A04EECC16A45CF7B">
    <w:name w:val="4F58E1E654044DC7A04EECC16A45CF7B"/>
    <w:rsid w:val="005427B8"/>
  </w:style>
  <w:style w:type="paragraph" w:customStyle="1" w:styleId="19B09C8F85D149299C14BE6A231D2425">
    <w:name w:val="19B09C8F85D149299C14BE6A231D2425"/>
    <w:rsid w:val="005427B8"/>
  </w:style>
  <w:style w:type="paragraph" w:customStyle="1" w:styleId="E99C57629DA847358D30A7415299F36C">
    <w:name w:val="E99C57629DA847358D30A7415299F36C"/>
    <w:rsid w:val="00E247AD"/>
  </w:style>
  <w:style w:type="paragraph" w:customStyle="1" w:styleId="E99C57629DA847358D30A7415299F36C1">
    <w:name w:val="E99C57629DA847358D30A7415299F36C1"/>
    <w:rsid w:val="00E247AD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2">
    <w:name w:val="E99C57629DA847358D30A7415299F36C2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3">
    <w:name w:val="E99C57629DA847358D30A7415299F36C3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4">
    <w:name w:val="E99C57629DA847358D30A7415299F36C4"/>
    <w:rsid w:val="005427B8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5">
    <w:name w:val="E99C57629DA847358D30A7415299F36C5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E99C57629DA847358D30A7415299F36C6">
    <w:name w:val="E99C57629DA847358D30A7415299F36C6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00852C064D1B4F489F12EBB450EF36F6">
    <w:name w:val="00852C064D1B4F489F12EBB450EF36F6"/>
    <w:rsid w:val="004B0124"/>
  </w:style>
  <w:style w:type="paragraph" w:customStyle="1" w:styleId="E99C57629DA847358D30A7415299F36C7">
    <w:name w:val="E99C57629DA847358D30A7415299F36C7"/>
    <w:rsid w:val="004B0124"/>
    <w:pPr>
      <w:spacing w:after="0" w:line="240" w:lineRule="auto"/>
    </w:pPr>
    <w:rPr>
      <w:rFonts w:eastAsiaTheme="minorHAnsi"/>
      <w:lang w:eastAsia="en-US"/>
    </w:rPr>
  </w:style>
  <w:style w:type="paragraph" w:customStyle="1" w:styleId="FE1B8D642C014C4A8F5DF163A476CDBA">
    <w:name w:val="FE1B8D642C014C4A8F5DF163A476CDBA"/>
    <w:rsid w:val="004B0124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D1E1C-11F0-4E1A-9FD2-E17197E9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firmówka - wydruk dwustronny.dotx</Template>
  <TotalTime>3</TotalTime>
  <Pages>1</Pages>
  <Words>314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dariuszw</dc:creator>
  <cp:lastModifiedBy>dariuszw</cp:lastModifiedBy>
  <cp:revision>3</cp:revision>
  <cp:lastPrinted>2019-03-20T12:52:00Z</cp:lastPrinted>
  <dcterms:created xsi:type="dcterms:W3CDTF">2019-05-10T06:56:00Z</dcterms:created>
  <dcterms:modified xsi:type="dcterms:W3CDTF">2019-05-10T06:58:00Z</dcterms:modified>
</cp:coreProperties>
</file>