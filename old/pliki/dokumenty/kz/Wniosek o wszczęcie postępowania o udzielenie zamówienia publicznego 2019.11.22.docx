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78" w:rsidRPr="00BA4D2E" w:rsidRDefault="003B3378" w:rsidP="00754057">
      <w:pPr>
        <w:rPr>
          <w:rFonts w:ascii="Calibri" w:hAnsi="Calibri" w:cs="Calibri"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Dział:  </w:t>
      </w:r>
      <w:r w:rsidR="00E91997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TA-OES Tychy"/>
              <w:listEntry w:val="TB-OES Brzeszcze"/>
              <w:listEntry w:val="TF-Dział Inwestycji i Funduszy Pomocowych"/>
              <w:listEntry w:val="TL-OES Łaziska Górne"/>
              <w:listEntry w:val="TM - Dział Monitoringu Sieci"/>
              <w:listEntry w:val="TO-OES Bieruń"/>
              <w:listEntry w:val="TS-Dział Sieci"/>
              <w:listEntry w:val="TZ-Dział Zaplecza Technicznego"/>
              <w:listEntry w:val="NB-Dział BHP"/>
              <w:listEntry w:val="NC - Konsultant ds. Zgodności"/>
              <w:listEntry w:val="NK-Dział Spraw Pracowniczych"/>
              <w:listEntry w:val="NO - Dzial Obsługi Korporacyjnej"/>
              <w:listEntry w:val="FA-Dział Administracyjno Gospodarczy"/>
              <w:listEntry w:val="FI-Dział informatyki i Bezpieczeństwa Informacji"/>
              <w:listEntry w:val="FS-Dział Sprzedaży i Controlingu"/>
              <w:listEntry w:val="KZ-Dział Zamówień Publicznych i Zaopatrzenia"/>
              <w:listEntry w:val="KF-Dział Finansów i Płac"/>
            </w:ddList>
          </w:ffData>
        </w:fldChar>
      </w:r>
      <w:r w:rsidR="00E91997">
        <w:rPr>
          <w:rFonts w:ascii="Calibri" w:hAnsi="Calibri" w:cs="Calibri"/>
          <w:sz w:val="20"/>
          <w:szCs w:val="20"/>
        </w:rPr>
        <w:instrText xml:space="preserve"> FORMDROPDOWN </w:instrText>
      </w:r>
      <w:r w:rsidR="00C5243A">
        <w:rPr>
          <w:rFonts w:ascii="Calibri" w:hAnsi="Calibri" w:cs="Calibri"/>
          <w:sz w:val="20"/>
          <w:szCs w:val="20"/>
        </w:rPr>
      </w:r>
      <w:r w:rsidR="00C5243A">
        <w:rPr>
          <w:rFonts w:ascii="Calibri" w:hAnsi="Calibri" w:cs="Calibri"/>
          <w:sz w:val="20"/>
          <w:szCs w:val="20"/>
        </w:rPr>
        <w:fldChar w:fldCharType="separate"/>
      </w:r>
      <w:r w:rsidR="00E91997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3B3378" w:rsidRPr="00BA4D2E" w:rsidRDefault="003B3378" w:rsidP="00754057">
      <w:pPr>
        <w:jc w:val="center"/>
        <w:rPr>
          <w:rFonts w:cs="Times New Roman"/>
          <w:b/>
          <w:bCs/>
          <w:sz w:val="20"/>
          <w:szCs w:val="20"/>
        </w:rPr>
      </w:pPr>
    </w:p>
    <w:p w:rsidR="00A13D5A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Wniosek o wszczęcie postępowania o udzielenie zamówienia publicznego </w:t>
      </w:r>
      <w:r w:rsidR="003B3378" w:rsidRPr="00BA4D2E">
        <w:rPr>
          <w:rFonts w:cs="Times New Roman"/>
          <w:b/>
          <w:bCs/>
          <w:sz w:val="20"/>
          <w:szCs w:val="20"/>
        </w:rPr>
        <w:br/>
      </w:r>
      <w:r w:rsidR="00EB2E40" w:rsidRPr="00BA4D2E">
        <w:rPr>
          <w:rFonts w:cs="Times New Roman"/>
          <w:b/>
          <w:bCs/>
          <w:sz w:val="20"/>
          <w:szCs w:val="20"/>
        </w:rPr>
        <w:t>na:</w:t>
      </w:r>
      <w:r w:rsidR="00B43BA2" w:rsidRPr="00BA4D2E">
        <w:rPr>
          <w:rFonts w:cs="Times New Roman"/>
          <w:b/>
          <w:bCs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wypełnia wnioskujący"/>
            <w:textInput>
              <w:maxLength w:val="200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>z dnia</w:t>
      </w:r>
      <w:r w:rsidRPr="00BA4D2E">
        <w:rPr>
          <w:sz w:val="20"/>
          <w:szCs w:val="20"/>
        </w:rPr>
        <w:t xml:space="preserve"> </w:t>
      </w:r>
      <w:r w:rsidR="003D6448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 w:rsidR="003D6448">
        <w:rPr>
          <w:rFonts w:ascii="Calibri" w:hAnsi="Calibri" w:cs="Calibri"/>
          <w:sz w:val="20"/>
          <w:szCs w:val="20"/>
        </w:rPr>
        <w:instrText xml:space="preserve"> FORMTEXT </w:instrText>
      </w:r>
      <w:r w:rsidR="003D6448">
        <w:rPr>
          <w:rFonts w:ascii="Calibri" w:hAnsi="Calibri" w:cs="Calibri"/>
          <w:sz w:val="20"/>
          <w:szCs w:val="20"/>
        </w:rPr>
      </w:r>
      <w:r w:rsidR="003D6448">
        <w:rPr>
          <w:rFonts w:ascii="Calibri" w:hAnsi="Calibri" w:cs="Calibri"/>
          <w:sz w:val="20"/>
          <w:szCs w:val="20"/>
        </w:rPr>
        <w:fldChar w:fldCharType="separate"/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Numer rejestru postępowania: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3B3378" w:rsidRPr="00BA4D2E">
        <w:rPr>
          <w:rFonts w:cs="Times New Roman"/>
          <w:sz w:val="20"/>
          <w:szCs w:val="20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…………………………………………………………………………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</w:p>
    <w:p w:rsidR="00163484" w:rsidRPr="00BA4D2E" w:rsidRDefault="00EB2E40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  <w:u w:val="single"/>
        </w:rPr>
        <w:t>Szczegółowy o</w:t>
      </w:r>
      <w:r w:rsidR="00163484" w:rsidRPr="00BA4D2E">
        <w:rPr>
          <w:rFonts w:cs="Times New Roman"/>
          <w:b/>
          <w:sz w:val="20"/>
          <w:szCs w:val="20"/>
          <w:u w:val="single"/>
        </w:rPr>
        <w:t>pis przedmiotu zamówienia:</w:t>
      </w:r>
      <w:r w:rsidR="00163484" w:rsidRPr="00BA4D2E">
        <w:rPr>
          <w:rFonts w:cs="Times New Roman"/>
          <w:sz w:val="20"/>
          <w:szCs w:val="20"/>
        </w:rPr>
        <w:t xml:space="preserve"> </w:t>
      </w:r>
      <w:r w:rsidR="00317AC4" w:rsidRPr="00BA4D2E">
        <w:rPr>
          <w:rFonts w:cs="Times New Roman"/>
          <w:sz w:val="20"/>
          <w:szCs w:val="20"/>
        </w:rPr>
        <w:t xml:space="preserve"> </w:t>
      </w:r>
      <w:r w:rsidR="00F86F76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bookmarkStart w:id="0" w:name="WPROWADŹ"/>
      <w:r w:rsidR="00F86F76">
        <w:rPr>
          <w:rFonts w:ascii="Calibri" w:hAnsi="Calibri" w:cs="Calibri"/>
          <w:sz w:val="20"/>
          <w:szCs w:val="20"/>
        </w:rPr>
        <w:instrText xml:space="preserve"> FORMTEXT </w:instrText>
      </w:r>
      <w:r w:rsidR="00F86F76">
        <w:rPr>
          <w:rFonts w:ascii="Calibri" w:hAnsi="Calibri" w:cs="Calibri"/>
          <w:sz w:val="20"/>
          <w:szCs w:val="20"/>
        </w:rPr>
      </w:r>
      <w:r w:rsidR="00F86F76">
        <w:rPr>
          <w:rFonts w:ascii="Calibri" w:hAnsi="Calibri" w:cs="Calibri"/>
          <w:sz w:val="20"/>
          <w:szCs w:val="20"/>
        </w:rPr>
        <w:fldChar w:fldCharType="separate"/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sz w:val="20"/>
          <w:szCs w:val="20"/>
        </w:rPr>
        <w:fldChar w:fldCharType="end"/>
      </w:r>
      <w:bookmarkEnd w:id="0"/>
    </w:p>
    <w:p w:rsidR="00EB2E40" w:rsidRPr="00BA4D2E" w:rsidRDefault="00D50201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sporządzającej o</w:t>
      </w:r>
      <w:r w:rsidR="00EB2E40" w:rsidRPr="00BA4D2E">
        <w:rPr>
          <w:rFonts w:cs="Times New Roman"/>
          <w:b/>
          <w:sz w:val="20"/>
          <w:szCs w:val="20"/>
        </w:rPr>
        <w:t>pis przedmiotu zamówienia</w:t>
      </w:r>
      <w:r w:rsidRPr="00BA4D2E">
        <w:rPr>
          <w:rFonts w:cs="Times New Roman"/>
          <w:b/>
          <w:sz w:val="20"/>
          <w:szCs w:val="20"/>
        </w:rPr>
        <w:t xml:space="preserve">: </w:t>
      </w:r>
      <w:r w:rsidRPr="00BA4D2E">
        <w:rPr>
          <w:rFonts w:cs="Times New Roman"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helpText w:type="text" w:val="wypełnia wnioskujący"/>
            <w:textInput>
              <w:maxLength w:val="1000"/>
              <w:format w:val="Jak Nazwy Własne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A508C0" w:rsidRPr="00BA4D2E" w:rsidRDefault="00A508C0" w:rsidP="00A508C0">
      <w:pPr>
        <w:tabs>
          <w:tab w:val="left" w:pos="3828"/>
        </w:tabs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</w:rPr>
        <w:t>Symbol CPV:</w:t>
      </w:r>
      <w:r w:rsidRPr="00A508C0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Pr="00BA4D2E">
        <w:rPr>
          <w:rFonts w:ascii="Calibri" w:hAnsi="Calibri" w:cs="Calibri"/>
          <w:sz w:val="20"/>
          <w:szCs w:val="20"/>
        </w:rPr>
      </w:r>
      <w:r w:rsidRPr="00BA4D2E">
        <w:rPr>
          <w:rFonts w:ascii="Calibri" w:hAnsi="Calibri" w:cs="Calibri"/>
          <w:sz w:val="20"/>
          <w:szCs w:val="20"/>
        </w:rPr>
        <w:fldChar w:fldCharType="separate"/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sz w:val="20"/>
          <w:szCs w:val="20"/>
        </w:rPr>
        <w:fldChar w:fldCharType="end"/>
      </w:r>
      <w:r>
        <w:rPr>
          <w:rFonts w:ascii="Calibri" w:hAnsi="Calibri" w:cs="Calibri"/>
          <w:sz w:val="20"/>
          <w:szCs w:val="20"/>
        </w:rPr>
        <w:tab/>
      </w:r>
      <w:r w:rsidRPr="00A508C0">
        <w:rPr>
          <w:rFonts w:ascii="Calibri" w:hAnsi="Calibri" w:cs="Calibri"/>
          <w:b/>
          <w:sz w:val="20"/>
          <w:szCs w:val="20"/>
        </w:rPr>
        <w:t>Rodzaj przedmiotu zamówienia</w:t>
      </w:r>
      <w:r w:rsidRPr="00BA4D2E">
        <w:rPr>
          <w:rFonts w:cs="Times New Roman"/>
          <w:b/>
          <w:bCs/>
          <w:sz w:val="20"/>
          <w:szCs w:val="20"/>
        </w:rPr>
        <w:t xml:space="preserve">: 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Roboty budowlane"/>
              <w:listEntry w:val="usługi"/>
              <w:listEntry w:val="dostawy"/>
            </w:ddLis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FORMDROPDOWN </w:instrText>
      </w:r>
      <w:r w:rsidR="00C5243A">
        <w:rPr>
          <w:rFonts w:ascii="Calibri" w:hAnsi="Calibri" w:cs="Calibri"/>
          <w:sz w:val="20"/>
          <w:szCs w:val="20"/>
        </w:rPr>
      </w:r>
      <w:r w:rsidR="00C5243A"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163484" w:rsidRPr="00BA4D2E" w:rsidRDefault="00163484" w:rsidP="00785EB7">
      <w:pPr>
        <w:tabs>
          <w:tab w:val="lef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Oznaczenie pozycji w Planie Zamówień Publicznych (symbol HZP):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 zamówienia</w:t>
      </w:r>
      <w:r w:rsidRPr="00BA4D2E">
        <w:rPr>
          <w:rFonts w:cs="Times New Roman"/>
          <w:sz w:val="20"/>
          <w:szCs w:val="20"/>
        </w:rPr>
        <w:t xml:space="preserve">: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Wymagany termin realizacji zamówienia: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Specyficzne wymagania, jakie powinni spełnić Wykonawcy oraz dokumenty, jakie powinni dołączyć do oferty: </w:t>
      </w:r>
      <w:r w:rsidRPr="00BA4D2E">
        <w:rPr>
          <w:rFonts w:cs="Times New Roman"/>
          <w:sz w:val="20"/>
          <w:szCs w:val="20"/>
        </w:rPr>
        <w:br/>
        <w:t xml:space="preserve">(certyfikaty, dopuszczenia, deklaracje zgodności itp.)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F610EA" w:rsidRDefault="00F610EA" w:rsidP="00F610EA">
      <w:pPr>
        <w:tabs>
          <w:tab w:val="left" w:leader="dot" w:pos="3828"/>
        </w:tabs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 xml:space="preserve">Proponowany skład komisji przetargowej: 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3D6448" w:rsidRDefault="003D6448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 w:rsidRPr="003D6448">
        <w:rPr>
          <w:rFonts w:cs="Times New Roman"/>
          <w:b/>
          <w:sz w:val="20"/>
          <w:szCs w:val="20"/>
          <w:u w:val="single"/>
        </w:rPr>
        <w:t xml:space="preserve">Proponowany </w:t>
      </w:r>
      <w:r w:rsidR="00A508C0">
        <w:rPr>
          <w:rFonts w:cs="Times New Roman"/>
          <w:b/>
          <w:sz w:val="20"/>
          <w:szCs w:val="20"/>
          <w:u w:val="single"/>
        </w:rPr>
        <w:t xml:space="preserve">przez wnioskodawcę </w:t>
      </w:r>
      <w:r w:rsidRPr="003D6448">
        <w:rPr>
          <w:rFonts w:cs="Times New Roman"/>
          <w:b/>
          <w:sz w:val="20"/>
          <w:szCs w:val="20"/>
          <w:u w:val="single"/>
        </w:rPr>
        <w:t>tryb</w:t>
      </w:r>
      <w:r w:rsidR="00A508C0">
        <w:rPr>
          <w:rFonts w:cs="Times New Roman"/>
          <w:b/>
          <w:sz w:val="20"/>
          <w:szCs w:val="20"/>
          <w:u w:val="single"/>
        </w:rPr>
        <w:t xml:space="preserve"> realizacji </w:t>
      </w:r>
      <w:r w:rsidRPr="003D6448">
        <w:rPr>
          <w:rFonts w:cs="Times New Roman"/>
          <w:b/>
          <w:sz w:val="20"/>
          <w:szCs w:val="20"/>
          <w:u w:val="single"/>
        </w:rPr>
        <w:t xml:space="preserve"> </w:t>
      </w:r>
      <w:r w:rsidR="00A508C0">
        <w:rPr>
          <w:rFonts w:cs="Times New Roman"/>
          <w:b/>
          <w:sz w:val="20"/>
          <w:szCs w:val="20"/>
          <w:u w:val="single"/>
        </w:rPr>
        <w:t>postępowania</w:t>
      </w:r>
      <w:r>
        <w:rPr>
          <w:rFonts w:cs="Times New Roman"/>
          <w:b/>
          <w:sz w:val="20"/>
          <w:szCs w:val="20"/>
          <w:u w:val="single"/>
        </w:rPr>
        <w:t xml:space="preserve">: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Przetarg nieograniczony -  Art..18. ust. 3 regulam"/>
              <w:listEntry w:val="Przetarg ograniczony -  Art..18. ust. 4 regulaminu"/>
              <w:listEntry w:val="Zaproszenie do składania ofert -  Art..18. ust. 7 "/>
              <w:listEntry w:val="Negocjacje -  Art..18. ust. 5 regulaminu"/>
              <w:listEntry w:val="Zamówienie bezpośrednie - Art..18. ust. 1 regulami"/>
              <w:listEntry w:val="Zamówienie z wolnej ręki -  Art..18. ust. 8 regula"/>
              <w:listEntry w:val="Zapytanie o cenę -  Art..18. ust. 6 regulaminu"/>
              <w:listEntry w:val="Zapytanie ofertowe -  Art..18. ust. 2 regulaminu"/>
            </w:ddLis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FORMDROPDOWN </w:instrText>
      </w:r>
      <w:r w:rsidR="00C5243A">
        <w:rPr>
          <w:rFonts w:ascii="Calibri" w:hAnsi="Calibri" w:cs="Calibri"/>
          <w:sz w:val="20"/>
          <w:szCs w:val="20"/>
        </w:rPr>
      </w:r>
      <w:r w:rsidR="00C5243A"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sz w:val="20"/>
          <w:szCs w:val="20"/>
        </w:rPr>
        <w:fldChar w:fldCharType="end"/>
      </w:r>
    </w:p>
    <w:p w:rsidR="003D6448" w:rsidRPr="00BA4D2E" w:rsidRDefault="003D6448" w:rsidP="003D6448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</w:t>
      </w:r>
      <w:r>
        <w:rPr>
          <w:rFonts w:cs="Times New Roman"/>
          <w:b/>
          <w:sz w:val="20"/>
          <w:szCs w:val="20"/>
        </w:rPr>
        <w:t xml:space="preserve"> proponowanego </w:t>
      </w:r>
      <w:r w:rsidR="00E91997">
        <w:rPr>
          <w:rFonts w:cs="Times New Roman"/>
          <w:b/>
          <w:sz w:val="20"/>
          <w:szCs w:val="20"/>
        </w:rPr>
        <w:t xml:space="preserve">trybu realizacji </w:t>
      </w:r>
      <w:r w:rsidR="00A508C0">
        <w:rPr>
          <w:rFonts w:cs="Times New Roman"/>
          <w:b/>
          <w:sz w:val="20"/>
          <w:szCs w:val="20"/>
        </w:rPr>
        <w:t>postępowania</w:t>
      </w:r>
      <w:r w:rsidRPr="00BA4D2E">
        <w:rPr>
          <w:rFonts w:cs="Times New Roman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7637E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Szacowana w</w:t>
      </w:r>
      <w:r w:rsidR="00163484" w:rsidRPr="00BA4D2E">
        <w:rPr>
          <w:rFonts w:cs="Times New Roman"/>
          <w:b/>
          <w:sz w:val="20"/>
          <w:szCs w:val="20"/>
          <w:u w:val="single"/>
        </w:rPr>
        <w:t>artość zamówienia:</w:t>
      </w:r>
    </w:p>
    <w:p w:rsidR="00A13D5A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Wartość netto: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 </w:t>
      </w:r>
      <w:r w:rsidR="00A13D5A" w:rsidRPr="00BA4D2E">
        <w:rPr>
          <w:rFonts w:cs="Times New Roman"/>
          <w:sz w:val="20"/>
          <w:szCs w:val="20"/>
        </w:rPr>
        <w:t xml:space="preserve">           </w:t>
      </w:r>
      <w:r w:rsidR="00BA4D2E" w:rsidRPr="00BA4D2E">
        <w:rPr>
          <w:rFonts w:cs="Times New Roman"/>
          <w:sz w:val="20"/>
          <w:szCs w:val="20"/>
        </w:rPr>
        <w:t xml:space="preserve">   </w:t>
      </w:r>
      <w:r w:rsidR="00A13D5A" w:rsidRPr="00BA4D2E">
        <w:rPr>
          <w:rFonts w:cs="Times New Roman"/>
          <w:sz w:val="20"/>
          <w:szCs w:val="20"/>
        </w:rPr>
        <w:t xml:space="preserve">Równowartość netto w euro: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754057" w:rsidRPr="00BA4D2E">
        <w:rPr>
          <w:rFonts w:ascii="Calibri" w:hAnsi="Calibri" w:cs="Calibri"/>
          <w:sz w:val="20"/>
          <w:szCs w:val="20"/>
        </w:rPr>
        <w:t xml:space="preserve"> </w:t>
      </w:r>
      <w:r w:rsidR="00A13D5A" w:rsidRPr="00BA4D2E">
        <w:rPr>
          <w:rFonts w:cs="Times New Roman"/>
          <w:sz w:val="20"/>
          <w:szCs w:val="20"/>
        </w:rPr>
        <w:t xml:space="preserve">euro </w:t>
      </w:r>
    </w:p>
    <w:p w:rsidR="00163484" w:rsidRPr="00BA4D2E" w:rsidRDefault="00163484" w:rsidP="00754057">
      <w:pPr>
        <w:spacing w:before="240" w:after="12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Zgodnie z Rozporządzeniem Prezesa Rady Ministrów dnia 28 grudnia 2017 r. w sprawie średniego kursu złotego w stosunku do euro, stanowiącego podstawę przeliczania wartości zamówień publicznych, kurs wynosi </w:t>
      </w:r>
      <w:r w:rsidRPr="00BA4D2E">
        <w:rPr>
          <w:rFonts w:cs="Times New Roman"/>
          <w:b/>
          <w:sz w:val="20"/>
          <w:szCs w:val="20"/>
        </w:rPr>
        <w:t>4,3117 zł</w:t>
      </w:r>
      <w:r w:rsidRPr="00BA4D2E">
        <w:rPr>
          <w:rFonts w:cs="Times New Roman"/>
          <w:sz w:val="20"/>
          <w:szCs w:val="20"/>
        </w:rPr>
        <w:t xml:space="preserve"> 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Stawka podatku VAT: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ddList>
              <w:listEntry w:val="- wybierz -"/>
              <w:listEntry w:val="23 %"/>
              <w:listEntry w:val="8 %"/>
              <w:listEntry w:val="Zwolnione z opodatkowania"/>
            </w:ddList>
          </w:ffData>
        </w:fldChar>
      </w:r>
      <w:r w:rsidR="00754057" w:rsidRPr="00BA4D2E">
        <w:rPr>
          <w:rFonts w:ascii="Calibri" w:hAnsi="Calibri" w:cs="Calibri"/>
          <w:sz w:val="20"/>
          <w:szCs w:val="20"/>
        </w:rPr>
        <w:instrText xml:space="preserve"> FORMDROPDOWN </w:instrText>
      </w:r>
      <w:r w:rsidR="00C5243A">
        <w:rPr>
          <w:rFonts w:ascii="Calibri" w:hAnsi="Calibri" w:cs="Calibri"/>
          <w:sz w:val="20"/>
          <w:szCs w:val="20"/>
        </w:rPr>
      </w:r>
      <w:r w:rsidR="00C5243A">
        <w:rPr>
          <w:rFonts w:ascii="Calibri" w:hAnsi="Calibri" w:cs="Calibri"/>
          <w:sz w:val="20"/>
          <w:szCs w:val="20"/>
        </w:rPr>
        <w:fldChar w:fldCharType="separate"/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  <w:r w:rsidR="00785EB7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 xml:space="preserve">;   kwota podatku VAT: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zł;  Wartość brutto: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A13D5A" w:rsidRPr="00BA4D2E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>zł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Słownie wartość brutto:</w:t>
      </w:r>
      <w:r w:rsidR="00754057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szacującej wartość zamówienia</w:t>
      </w:r>
      <w:r w:rsidR="00EB2E40" w:rsidRPr="00BA4D2E">
        <w:rPr>
          <w:rFonts w:cs="Times New Roman"/>
          <w:b/>
          <w:sz w:val="20"/>
          <w:szCs w:val="20"/>
        </w:rPr>
        <w:t>:</w:t>
      </w:r>
      <w:r w:rsidR="00EB2E40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BA4D2E">
      <w:pPr>
        <w:spacing w:before="12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Metoda</w:t>
      </w:r>
      <w:r w:rsidR="00EB2E40" w:rsidRPr="00BA4D2E">
        <w:rPr>
          <w:rFonts w:cs="Times New Roman"/>
          <w:b/>
          <w:sz w:val="20"/>
          <w:szCs w:val="20"/>
        </w:rPr>
        <w:t xml:space="preserve"> ustalenia </w:t>
      </w:r>
      <w:r w:rsidRPr="00BA4D2E">
        <w:rPr>
          <w:rFonts w:cs="Times New Roman"/>
          <w:b/>
          <w:sz w:val="20"/>
          <w:szCs w:val="20"/>
        </w:rPr>
        <w:t xml:space="preserve">szacowanej </w:t>
      </w:r>
      <w:r w:rsidR="00EB2E40" w:rsidRPr="00BA4D2E">
        <w:rPr>
          <w:rFonts w:cs="Times New Roman"/>
          <w:b/>
          <w:sz w:val="20"/>
          <w:szCs w:val="20"/>
        </w:rPr>
        <w:t>wartości</w:t>
      </w:r>
      <w:r w:rsidR="0017637E">
        <w:rPr>
          <w:rFonts w:cs="Times New Roman"/>
          <w:b/>
          <w:sz w:val="20"/>
          <w:szCs w:val="20"/>
        </w:rPr>
        <w:t xml:space="preserve"> zamówienia</w:t>
      </w:r>
      <w:r w:rsidR="00EB2E40" w:rsidRPr="00BA4D2E">
        <w:rPr>
          <w:rFonts w:cs="Times New Roman"/>
          <w:sz w:val="20"/>
          <w:szCs w:val="20"/>
        </w:rPr>
        <w:t>:</w:t>
      </w:r>
      <w:r w:rsidRPr="00BA4D2E">
        <w:rPr>
          <w:rFonts w:cs="Times New Roman"/>
          <w:sz w:val="20"/>
          <w:szCs w:val="20"/>
        </w:rPr>
        <w:t xml:space="preserve">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D50201" w:rsidRPr="00BA4D2E" w:rsidRDefault="001D4EB7" w:rsidP="001D4EB7">
      <w:pPr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>Uzgodniony t</w:t>
      </w:r>
      <w:r w:rsidR="00163484" w:rsidRPr="00BA4D2E">
        <w:rPr>
          <w:rFonts w:cs="Times New Roman"/>
          <w:b/>
          <w:sz w:val="20"/>
          <w:szCs w:val="20"/>
          <w:u w:val="single"/>
        </w:rPr>
        <w:t xml:space="preserve">ryb </w:t>
      </w:r>
      <w:r w:rsidR="00A508C0">
        <w:rPr>
          <w:rFonts w:cs="Times New Roman"/>
          <w:b/>
          <w:sz w:val="20"/>
          <w:szCs w:val="20"/>
          <w:u w:val="single"/>
        </w:rPr>
        <w:t xml:space="preserve">realizacji </w:t>
      </w:r>
      <w:r w:rsidR="00163484" w:rsidRPr="00BA4D2E">
        <w:rPr>
          <w:rFonts w:cs="Times New Roman"/>
          <w:b/>
          <w:sz w:val="20"/>
          <w:szCs w:val="20"/>
          <w:u w:val="single"/>
        </w:rPr>
        <w:t>postępowania o udzielenie zamówienia:</w:t>
      </w:r>
      <w:r w:rsidR="003B3378" w:rsidRPr="00BA4D2E">
        <w:rPr>
          <w:rFonts w:cs="Times New Roman"/>
          <w:b/>
          <w:sz w:val="20"/>
          <w:szCs w:val="20"/>
          <w:u w:val="single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 ……………………………………………………………………………………..</w:t>
      </w:r>
    </w:p>
    <w:p w:rsidR="00754057" w:rsidRPr="00BA4D2E" w:rsidRDefault="00754057" w:rsidP="00754057">
      <w:pPr>
        <w:spacing w:before="24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zgodnie z Regulaminem Udzielania Zamówień ze Środków RPWiK Tychy S.A. / Ustawą Prawo zamówień publicznych *</w:t>
      </w:r>
    </w:p>
    <w:p w:rsidR="00F00788" w:rsidRPr="00BA4D2E" w:rsidRDefault="00F00788" w:rsidP="00754057">
      <w:pPr>
        <w:spacing w:before="240"/>
        <w:jc w:val="both"/>
        <w:rPr>
          <w:rFonts w:cs="Times New Roman"/>
          <w:sz w:val="20"/>
          <w:szCs w:val="20"/>
        </w:rPr>
      </w:pPr>
    </w:p>
    <w:p w:rsidR="00163484" w:rsidRPr="00BA4D2E" w:rsidRDefault="00163484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    </w:t>
      </w:r>
      <w:r w:rsidRPr="00BA4D2E">
        <w:rPr>
          <w:rFonts w:cs="Times New Roman"/>
          <w:sz w:val="20"/>
          <w:szCs w:val="20"/>
        </w:rPr>
        <w:tab/>
      </w:r>
      <w:r w:rsidRPr="00BA4D2E">
        <w:rPr>
          <w:rFonts w:cs="Times New Roman"/>
          <w:sz w:val="20"/>
          <w:szCs w:val="20"/>
        </w:rPr>
        <w:tab/>
        <w:t xml:space="preserve">     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…………………………………</w:t>
      </w:r>
      <w:r>
        <w:rPr>
          <w:rFonts w:cs="Times New Roman"/>
          <w:sz w:val="20"/>
          <w:szCs w:val="20"/>
        </w:rPr>
        <w:tab/>
      </w:r>
      <w:r w:rsidR="00F86F76">
        <w:rPr>
          <w:rFonts w:cs="Times New Roman"/>
          <w:sz w:val="20"/>
          <w:szCs w:val="20"/>
        </w:rPr>
        <w:t xml:space="preserve"> </w:t>
      </w:r>
      <w:r w:rsidR="00163484" w:rsidRPr="00BA4D2E">
        <w:rPr>
          <w:rFonts w:cs="Times New Roman"/>
          <w:sz w:val="20"/>
          <w:szCs w:val="20"/>
        </w:rPr>
        <w:t>……………………………………..</w:t>
      </w:r>
      <w:r>
        <w:rPr>
          <w:rFonts w:cs="Times New Roman"/>
          <w:sz w:val="20"/>
          <w:szCs w:val="20"/>
        </w:rPr>
        <w:tab/>
        <w:t>…………………………………………..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Osoba zgłaszająca Wniosek</w:t>
      </w:r>
      <w:r>
        <w:rPr>
          <w:rFonts w:cs="Times New Roman"/>
          <w:sz w:val="20"/>
          <w:szCs w:val="20"/>
        </w:rPr>
        <w:tab/>
      </w:r>
      <w:r w:rsidR="00163484" w:rsidRPr="00BA4D2E">
        <w:rPr>
          <w:rFonts w:cs="Times New Roman"/>
          <w:sz w:val="20"/>
          <w:szCs w:val="20"/>
        </w:rPr>
        <w:t>Osoba weryfikująca Wniosek</w:t>
      </w:r>
      <w:r>
        <w:rPr>
          <w:rFonts w:cs="Times New Roman"/>
          <w:sz w:val="20"/>
          <w:szCs w:val="20"/>
        </w:rPr>
        <w:tab/>
        <w:t>Główny Księgowy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163484" w:rsidP="00754057">
      <w:pPr>
        <w:spacing w:before="240" w:line="360" w:lineRule="auto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  <w:u w:val="single"/>
        </w:rPr>
        <w:t xml:space="preserve">Uwagi: </w:t>
      </w:r>
      <w:r w:rsidRPr="00BA4D2E">
        <w:rPr>
          <w:rFonts w:cs="Times New Roman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  <w:r w:rsidRPr="00BA4D2E">
        <w:rPr>
          <w:rFonts w:cs="Times New Roman"/>
          <w:b/>
          <w:sz w:val="20"/>
          <w:szCs w:val="20"/>
          <w:u w:val="single"/>
        </w:rPr>
        <w:t>Zatwierdzenie środków przeznaczonych na finansowanie zamówienia oraz uruchomienie procedury przetargowej: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ab/>
        <w:t>………………………………………</w:t>
      </w:r>
      <w:r w:rsidRPr="00BA4D2E">
        <w:rPr>
          <w:rFonts w:cs="Times New Roman"/>
          <w:sz w:val="20"/>
          <w:szCs w:val="20"/>
        </w:rPr>
        <w:tab/>
        <w:t>……………………………………..</w:t>
      </w:r>
      <w:r w:rsidRPr="00BA4D2E">
        <w:rPr>
          <w:rFonts w:cs="Times New Roman"/>
          <w:sz w:val="20"/>
          <w:szCs w:val="20"/>
        </w:rPr>
        <w:tab/>
        <w:t xml:space="preserve">…………………………………  </w:t>
      </w: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Dyrektor ds. Ekonomiczno-Finansowych</w:t>
      </w:r>
      <w:r w:rsidRPr="00BA4D2E">
        <w:rPr>
          <w:rFonts w:cs="Times New Roman"/>
          <w:sz w:val="20"/>
          <w:szCs w:val="20"/>
        </w:rPr>
        <w:tab/>
        <w:t>Wiceprezes Zarząd</w:t>
      </w:r>
      <w:r w:rsidRPr="00BA4D2E">
        <w:rPr>
          <w:rFonts w:cs="Times New Roman"/>
          <w:sz w:val="20"/>
          <w:szCs w:val="20"/>
        </w:rPr>
        <w:tab/>
        <w:t>Prezes Zarządu</w:t>
      </w:r>
    </w:p>
    <w:p w:rsidR="00A20182" w:rsidRPr="00177B79" w:rsidRDefault="00A20182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  <w:r w:rsidRPr="00177B79">
        <w:rPr>
          <w:sz w:val="20"/>
          <w:szCs w:val="20"/>
        </w:rPr>
        <w:t xml:space="preserve">Załączniki 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bookmarkStart w:id="1" w:name="_GoBack"/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bookmarkEnd w:id="1"/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sectPr w:rsidR="003B3378" w:rsidRPr="00177B79" w:rsidSect="003B3378">
      <w:footerReference w:type="default" r:id="rId8"/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43A" w:rsidRDefault="00C5243A" w:rsidP="00D50201">
      <w:r>
        <w:separator/>
      </w:r>
    </w:p>
  </w:endnote>
  <w:endnote w:type="continuationSeparator" w:id="0">
    <w:p w:rsidR="00C5243A" w:rsidRDefault="00C5243A" w:rsidP="00D5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146424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448" w:rsidRDefault="003D644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E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E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448" w:rsidRDefault="003D64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43A" w:rsidRDefault="00C5243A" w:rsidP="00D50201">
      <w:r>
        <w:separator/>
      </w:r>
    </w:p>
  </w:footnote>
  <w:footnote w:type="continuationSeparator" w:id="0">
    <w:p w:rsidR="00C5243A" w:rsidRDefault="00C5243A" w:rsidP="00D5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formatting="1" w:enforcement="1" w:cryptProviderType="rsaFull" w:cryptAlgorithmClass="hash" w:cryptAlgorithmType="typeAny" w:cryptAlgorithmSid="4" w:cryptSpinCount="100000" w:hash="z9t4uKLqTqb9YkwyoFyLwqEOnx8=" w:salt="mn+Xupyt6OekQ/s+7kP8Lw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yle="mso-width-percent:400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84"/>
    <w:rsid w:val="00036D0F"/>
    <w:rsid w:val="00037B76"/>
    <w:rsid w:val="000A64E7"/>
    <w:rsid w:val="00163484"/>
    <w:rsid w:val="0017637E"/>
    <w:rsid w:val="00177B79"/>
    <w:rsid w:val="001D4EB7"/>
    <w:rsid w:val="00225295"/>
    <w:rsid w:val="0025421D"/>
    <w:rsid w:val="002D0A30"/>
    <w:rsid w:val="00317AC4"/>
    <w:rsid w:val="00346F0A"/>
    <w:rsid w:val="00355131"/>
    <w:rsid w:val="00393C26"/>
    <w:rsid w:val="003A0384"/>
    <w:rsid w:val="003B3378"/>
    <w:rsid w:val="003C67D5"/>
    <w:rsid w:val="003D1728"/>
    <w:rsid w:val="003D6448"/>
    <w:rsid w:val="004362E9"/>
    <w:rsid w:val="004A26F1"/>
    <w:rsid w:val="005031C7"/>
    <w:rsid w:val="005865DE"/>
    <w:rsid w:val="005B1FFD"/>
    <w:rsid w:val="00605AE6"/>
    <w:rsid w:val="00607686"/>
    <w:rsid w:val="006120CF"/>
    <w:rsid w:val="00617B14"/>
    <w:rsid w:val="0066316A"/>
    <w:rsid w:val="006B088B"/>
    <w:rsid w:val="00707B35"/>
    <w:rsid w:val="00734D7A"/>
    <w:rsid w:val="007435C9"/>
    <w:rsid w:val="00754057"/>
    <w:rsid w:val="00785EB7"/>
    <w:rsid w:val="007A1F2E"/>
    <w:rsid w:val="007B4775"/>
    <w:rsid w:val="008252BF"/>
    <w:rsid w:val="008E378C"/>
    <w:rsid w:val="008F2660"/>
    <w:rsid w:val="008F3824"/>
    <w:rsid w:val="008F40E9"/>
    <w:rsid w:val="009E07B2"/>
    <w:rsid w:val="00A030D4"/>
    <w:rsid w:val="00A13D5A"/>
    <w:rsid w:val="00A20182"/>
    <w:rsid w:val="00A42433"/>
    <w:rsid w:val="00A508C0"/>
    <w:rsid w:val="00A56146"/>
    <w:rsid w:val="00A73603"/>
    <w:rsid w:val="00A76143"/>
    <w:rsid w:val="00AA3C3E"/>
    <w:rsid w:val="00AF57FD"/>
    <w:rsid w:val="00B03BF8"/>
    <w:rsid w:val="00B322C1"/>
    <w:rsid w:val="00B32CBC"/>
    <w:rsid w:val="00B34515"/>
    <w:rsid w:val="00B406C5"/>
    <w:rsid w:val="00B43BA2"/>
    <w:rsid w:val="00B57426"/>
    <w:rsid w:val="00B666EC"/>
    <w:rsid w:val="00BA4D2E"/>
    <w:rsid w:val="00C25599"/>
    <w:rsid w:val="00C33000"/>
    <w:rsid w:val="00C5243A"/>
    <w:rsid w:val="00CC376D"/>
    <w:rsid w:val="00CF7C55"/>
    <w:rsid w:val="00D37C24"/>
    <w:rsid w:val="00D50201"/>
    <w:rsid w:val="00D72F3C"/>
    <w:rsid w:val="00E16EEF"/>
    <w:rsid w:val="00E91997"/>
    <w:rsid w:val="00EA654A"/>
    <w:rsid w:val="00EB0B8E"/>
    <w:rsid w:val="00EB1A7E"/>
    <w:rsid w:val="00EB2E40"/>
    <w:rsid w:val="00ED0337"/>
    <w:rsid w:val="00F00788"/>
    <w:rsid w:val="00F610EA"/>
    <w:rsid w:val="00F86F76"/>
    <w:rsid w:val="00FA727C"/>
    <w:rsid w:val="00F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szablony\firm&#243;wka%20-%20wydruk%20dwustronny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C508B-BDCD-4AFA-9A74-04912F2F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firmówka - wydruk dwustronny</Template>
  <TotalTime>0</TotalTime>
  <Pages>1</Pages>
  <Words>337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dariuszw</dc:creator>
  <cp:lastModifiedBy>Dariusz DW. Wojtal</cp:lastModifiedBy>
  <cp:revision>2</cp:revision>
  <cp:lastPrinted>2019-03-20T12:52:00Z</cp:lastPrinted>
  <dcterms:created xsi:type="dcterms:W3CDTF">2019-11-22T10:31:00Z</dcterms:created>
  <dcterms:modified xsi:type="dcterms:W3CDTF">2019-11-22T10:31:00Z</dcterms:modified>
</cp:coreProperties>
</file>