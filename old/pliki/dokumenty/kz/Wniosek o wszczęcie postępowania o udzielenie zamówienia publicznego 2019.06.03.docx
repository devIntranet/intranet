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78" w:rsidRPr="00BA4D2E" w:rsidRDefault="003B3378" w:rsidP="00754057">
      <w:pPr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Dział: 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TA-OES Tychy"/>
              <w:listEntry w:val="TB-OES Brzeszcze"/>
              <w:listEntry w:val="TC-OES Czechowice-Dziedzice"/>
              <w:listEntry w:val="TF-Dział Inwestycji i Funduszy Pomocowych"/>
              <w:listEntry w:val="TL-OES Łaziska Górne"/>
              <w:listEntry w:val="TM - Dział Monitoringu Sieci"/>
              <w:listEntry w:val="TO-OES Bieruń"/>
              <w:listEntry w:val="TS-Dział Sieci"/>
              <w:listEntry w:val="TZ-Dział Zaplecza Technicznego"/>
              <w:listEntry w:val="NA-Dzial Administracyjno Gospodarczy"/>
              <w:listEntry w:val="NB-Dział BHP"/>
              <w:listEntry w:val="NC - Konsultant ds. Zgodności"/>
              <w:listEntry w:val="NK-Dział Spraw Pracowniczych"/>
              <w:listEntry w:val="NO - Dzial Obsługi Korporacyjnej"/>
              <w:listEntry w:val="FI-Dział informatyki i Bezpieczeństwa Informacji"/>
              <w:listEntry w:val="FS-Dział Sprzedaży i Controlingu"/>
              <w:listEntry w:val="KZ-Dział Zamówień Publicznych i Zaopatrzenia"/>
              <w:listEntry w:val="KF-Dział Finansów i Płac"/>
            </w:ddLis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FORMDROPDOWN </w:instrText>
      </w:r>
      <w:r w:rsidR="00F610EA">
        <w:rPr>
          <w:rFonts w:ascii="Calibri" w:hAnsi="Calibri" w:cs="Calibri"/>
          <w:sz w:val="20"/>
          <w:szCs w:val="20"/>
        </w:rPr>
      </w:r>
      <w:r w:rsidR="00F610EA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3B3378" w:rsidRPr="00BA4D2E" w:rsidRDefault="003B3378" w:rsidP="00754057">
      <w:pPr>
        <w:jc w:val="center"/>
        <w:rPr>
          <w:rFonts w:cs="Times New Roman"/>
          <w:b/>
          <w:bCs/>
          <w:sz w:val="20"/>
          <w:szCs w:val="20"/>
        </w:rPr>
      </w:pPr>
    </w:p>
    <w:p w:rsidR="00A13D5A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Wniosek o wszczęcie postępowania o udzielenie zamówienia publicznego </w:t>
      </w:r>
      <w:r w:rsidR="003B3378" w:rsidRPr="00BA4D2E">
        <w:rPr>
          <w:rFonts w:cs="Times New Roman"/>
          <w:b/>
          <w:bCs/>
          <w:sz w:val="20"/>
          <w:szCs w:val="20"/>
        </w:rPr>
        <w:br/>
      </w:r>
      <w:r w:rsidR="00EB2E40" w:rsidRPr="00BA4D2E">
        <w:rPr>
          <w:rFonts w:cs="Times New Roman"/>
          <w:b/>
          <w:bCs/>
          <w:sz w:val="20"/>
          <w:szCs w:val="20"/>
        </w:rPr>
        <w:t>na:</w:t>
      </w:r>
      <w:r w:rsidR="00B43BA2" w:rsidRPr="00BA4D2E">
        <w:rPr>
          <w:rFonts w:cs="Times New Roman"/>
          <w:b/>
          <w:bCs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wypełnia wnioskujący"/>
            <w:textInput>
              <w:maxLength w:val="200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>z dnia</w:t>
      </w:r>
      <w:r w:rsidRPr="00BA4D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Wypełnia wnioskujący"/>
          <w:tag w:val="Wypełnia wnioskujący"/>
          <w:id w:val="2774177"/>
          <w:placeholder>
            <w:docPart w:val="E99C57629DA847358D30A7415299F36C"/>
          </w:placeholder>
          <w:showingPlcHdr/>
          <w:date w:fullDate="2018-02-16T00:00:00Z">
            <w:dateFormat w:val="d MMMM yyyy"/>
            <w:lid w:val="pl-PL"/>
            <w:storeMappedDataAs w:val="dateTime"/>
            <w:calendar w:val="gregorian"/>
          </w:date>
        </w:sdtPr>
        <w:sdtEndPr>
          <w:rPr>
            <w:color w:val="808080" w:themeColor="background1" w:themeShade="80"/>
          </w:rPr>
        </w:sdtEndPr>
        <w:sdtContent>
          <w:r w:rsidRPr="00BA4D2E">
            <w:rPr>
              <w:color w:val="808080" w:themeColor="background1" w:themeShade="80"/>
              <w:sz w:val="20"/>
              <w:szCs w:val="20"/>
            </w:rPr>
            <w:t>- k</w:t>
          </w:r>
          <w:r w:rsidRPr="00BA4D2E">
            <w:rPr>
              <w:rStyle w:val="Tekstzastpczy"/>
              <w:color w:val="808080" w:themeColor="background1" w:themeShade="80"/>
              <w:sz w:val="20"/>
              <w:szCs w:val="20"/>
            </w:rPr>
            <w:t>liknij tutaj, aby wybrać datę -</w:t>
          </w:r>
        </w:sdtContent>
      </w:sdt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Numer rejestru postępowania: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3B3378" w:rsidRPr="00BA4D2E">
        <w:rPr>
          <w:rFonts w:cs="Times New Roman"/>
          <w:sz w:val="20"/>
          <w:szCs w:val="20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…………………………………………………………………………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</w:p>
    <w:p w:rsidR="00163484" w:rsidRPr="00BA4D2E" w:rsidRDefault="00EB2E40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Szczegółowy o</w:t>
      </w:r>
      <w:r w:rsidR="00163484" w:rsidRPr="00BA4D2E">
        <w:rPr>
          <w:rFonts w:cs="Times New Roman"/>
          <w:b/>
          <w:sz w:val="20"/>
          <w:szCs w:val="20"/>
          <w:u w:val="single"/>
        </w:rPr>
        <w:t>pis przedmiotu zamówienia:</w:t>
      </w:r>
      <w:r w:rsidR="00163484" w:rsidRPr="00BA4D2E">
        <w:rPr>
          <w:rFonts w:cs="Times New Roman"/>
          <w:sz w:val="20"/>
          <w:szCs w:val="20"/>
        </w:rPr>
        <w:t xml:space="preserve"> </w:t>
      </w:r>
      <w:r w:rsidR="00317AC4" w:rsidRPr="00BA4D2E">
        <w:rPr>
          <w:rFonts w:cs="Times New Roman"/>
          <w:sz w:val="20"/>
          <w:szCs w:val="20"/>
        </w:rPr>
        <w:t xml:space="preserve"> </w:t>
      </w:r>
      <w:r w:rsidR="00F86F76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bookmarkStart w:id="0" w:name="WPROWADŹ"/>
      <w:r w:rsidR="00F86F76">
        <w:rPr>
          <w:rFonts w:ascii="Calibri" w:hAnsi="Calibri" w:cs="Calibri"/>
          <w:sz w:val="20"/>
          <w:szCs w:val="20"/>
        </w:rPr>
        <w:instrText xml:space="preserve"> FORMTEXT </w:instrText>
      </w:r>
      <w:r w:rsidR="00F86F76">
        <w:rPr>
          <w:rFonts w:ascii="Calibri" w:hAnsi="Calibri" w:cs="Calibri"/>
          <w:sz w:val="20"/>
          <w:szCs w:val="20"/>
        </w:rPr>
      </w:r>
      <w:r w:rsidR="00F86F76">
        <w:rPr>
          <w:rFonts w:ascii="Calibri" w:hAnsi="Calibri" w:cs="Calibri"/>
          <w:sz w:val="20"/>
          <w:szCs w:val="20"/>
        </w:rPr>
        <w:fldChar w:fldCharType="separate"/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sz w:val="20"/>
          <w:szCs w:val="20"/>
        </w:rPr>
        <w:fldChar w:fldCharType="end"/>
      </w:r>
      <w:bookmarkEnd w:id="0"/>
    </w:p>
    <w:p w:rsidR="00EB2E40" w:rsidRPr="00BA4D2E" w:rsidRDefault="00D50201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sporządzającej o</w:t>
      </w:r>
      <w:r w:rsidR="00EB2E40" w:rsidRPr="00BA4D2E">
        <w:rPr>
          <w:rFonts w:cs="Times New Roman"/>
          <w:b/>
          <w:sz w:val="20"/>
          <w:szCs w:val="20"/>
        </w:rPr>
        <w:t>pis przedmiotu zamówienia</w:t>
      </w:r>
      <w:r w:rsidRPr="00BA4D2E">
        <w:rPr>
          <w:rFonts w:cs="Times New Roman"/>
          <w:b/>
          <w:sz w:val="20"/>
          <w:szCs w:val="20"/>
        </w:rPr>
        <w:t xml:space="preserve">: </w:t>
      </w:r>
      <w:r w:rsidRPr="00BA4D2E">
        <w:rPr>
          <w:rFonts w:cs="Times New Roman"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helpText w:type="text" w:val="wypełnia wnioskujący"/>
            <w:textInput>
              <w:maxLength w:val="1000"/>
              <w:format w:val="Jak Nazwy Własne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 xml:space="preserve">Robota budowlana (CPV):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Dostawa (CPV):</w:t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Usługa (CPV):</w:t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Oznaczenie pozycji w Planie Zamówień Publicznych (symbol HZP):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 zamówienia</w:t>
      </w:r>
      <w:r w:rsidRPr="00BA4D2E">
        <w:rPr>
          <w:rFonts w:cs="Times New Roman"/>
          <w:sz w:val="20"/>
          <w:szCs w:val="20"/>
        </w:rPr>
        <w:t xml:space="preserve">: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Wymagany termin realizacji zamówienia: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Specyficzne wymagania, jakie powinni spełnić Wykonawcy oraz dokumenty, jakie powinni dołączyć do oferty: </w:t>
      </w:r>
      <w:r w:rsidRPr="00BA4D2E">
        <w:rPr>
          <w:rFonts w:cs="Times New Roman"/>
          <w:sz w:val="20"/>
          <w:szCs w:val="20"/>
        </w:rPr>
        <w:br/>
        <w:t xml:space="preserve">(certyfikaty, dopuszczenia, deklaracje zgodności itp.)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F610EA" w:rsidRDefault="00F610EA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 xml:space="preserve">Proponowany skład komisji przetargowej: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7637E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Szacowana w</w:t>
      </w:r>
      <w:r w:rsidR="00163484" w:rsidRPr="00BA4D2E">
        <w:rPr>
          <w:rFonts w:cs="Times New Roman"/>
          <w:b/>
          <w:sz w:val="20"/>
          <w:szCs w:val="20"/>
          <w:u w:val="single"/>
        </w:rPr>
        <w:t>artość zamówienia:</w:t>
      </w:r>
    </w:p>
    <w:p w:rsidR="00A13D5A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Wartość netto: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 </w:t>
      </w:r>
      <w:r w:rsidR="00A13D5A" w:rsidRPr="00BA4D2E">
        <w:rPr>
          <w:rFonts w:cs="Times New Roman"/>
          <w:sz w:val="20"/>
          <w:szCs w:val="20"/>
        </w:rPr>
        <w:t xml:space="preserve">           </w:t>
      </w:r>
      <w:r w:rsidR="00BA4D2E" w:rsidRPr="00BA4D2E">
        <w:rPr>
          <w:rFonts w:cs="Times New Roman"/>
          <w:sz w:val="20"/>
          <w:szCs w:val="20"/>
        </w:rPr>
        <w:t xml:space="preserve">   </w:t>
      </w:r>
      <w:r w:rsidR="00A13D5A" w:rsidRPr="00BA4D2E">
        <w:rPr>
          <w:rFonts w:cs="Times New Roman"/>
          <w:sz w:val="20"/>
          <w:szCs w:val="20"/>
        </w:rPr>
        <w:t xml:space="preserve">Równowartość netto w euro: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13D5A" w:rsidRPr="00BA4D2E">
        <w:rPr>
          <w:rFonts w:cs="Times New Roman"/>
          <w:sz w:val="20"/>
          <w:szCs w:val="20"/>
        </w:rPr>
        <w:t xml:space="preserve">euro </w:t>
      </w:r>
    </w:p>
    <w:p w:rsidR="00163484" w:rsidRPr="00BA4D2E" w:rsidRDefault="00163484" w:rsidP="00754057">
      <w:pPr>
        <w:spacing w:before="240" w:after="12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Zgodnie z Rozporządzeniem Prezesa Rady Ministrów dnia 28 grudnia 2017 r. w sprawie średniego kursu złotego w stosunku do euro, stanowiącego podstawę przeliczania wartości zamówień publicznych, kurs wynosi </w:t>
      </w:r>
      <w:r w:rsidRPr="00BA4D2E">
        <w:rPr>
          <w:rFonts w:cs="Times New Roman"/>
          <w:b/>
          <w:sz w:val="20"/>
          <w:szCs w:val="20"/>
        </w:rPr>
        <w:t>4,3117 zł</w:t>
      </w:r>
      <w:r w:rsidRPr="00BA4D2E">
        <w:rPr>
          <w:rFonts w:cs="Times New Roman"/>
          <w:sz w:val="20"/>
          <w:szCs w:val="20"/>
        </w:rPr>
        <w:t xml:space="preserve"> 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Stawka podatku VAT: </w:t>
      </w:r>
      <w:bookmarkStart w:id="1" w:name="_GoBack"/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ddList>
              <w:listEntry w:val="- wybierz -"/>
              <w:listEntry w:val="23 %"/>
              <w:listEntry w:val="8 %"/>
              <w:listEntry w:val="Zwolnione z opodatkowania"/>
            </w:ddList>
          </w:ffData>
        </w:fldChar>
      </w:r>
      <w:r w:rsidR="00754057" w:rsidRPr="00BA4D2E">
        <w:rPr>
          <w:rFonts w:ascii="Calibri" w:hAnsi="Calibri" w:cs="Calibri"/>
          <w:sz w:val="20"/>
          <w:szCs w:val="20"/>
        </w:rPr>
        <w:instrText xml:space="preserve"> FORMDROPDOWN </w:instrText>
      </w:r>
      <w:r w:rsidR="00F610EA">
        <w:rPr>
          <w:rFonts w:ascii="Calibri" w:hAnsi="Calibri" w:cs="Calibri"/>
          <w:sz w:val="20"/>
          <w:szCs w:val="20"/>
        </w:rPr>
      </w:r>
      <w:r w:rsidR="00F610EA">
        <w:rPr>
          <w:rFonts w:ascii="Calibri" w:hAnsi="Calibri" w:cs="Calibri"/>
          <w:sz w:val="20"/>
          <w:szCs w:val="20"/>
        </w:rPr>
        <w:fldChar w:fldCharType="separate"/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  <w:bookmarkEnd w:id="1"/>
      <w:r w:rsidR="00754057" w:rsidRPr="00BA4D2E">
        <w:rPr>
          <w:rFonts w:ascii="Calibri" w:hAnsi="Calibri" w:cs="Calibri"/>
          <w:sz w:val="20"/>
          <w:szCs w:val="20"/>
        </w:rPr>
        <w:t xml:space="preserve">  </w:t>
      </w:r>
      <w:r w:rsidRPr="00BA4D2E">
        <w:rPr>
          <w:rFonts w:cs="Times New Roman"/>
          <w:sz w:val="20"/>
          <w:szCs w:val="20"/>
        </w:rPr>
        <w:t xml:space="preserve">%;   kwota podatku VAT: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zł;  Wartość brutto: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>zł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Słownie wartość brutto:</w:t>
      </w:r>
      <w:r w:rsidR="00754057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szacującej wartość zamówienia</w:t>
      </w:r>
      <w:r w:rsidR="00EB2E40" w:rsidRPr="00BA4D2E">
        <w:rPr>
          <w:rFonts w:cs="Times New Roman"/>
          <w:b/>
          <w:sz w:val="20"/>
          <w:szCs w:val="20"/>
        </w:rPr>
        <w:t>:</w:t>
      </w:r>
      <w:r w:rsidR="00EB2E40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BA4D2E">
      <w:pPr>
        <w:spacing w:before="12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Metoda</w:t>
      </w:r>
      <w:r w:rsidR="00EB2E40" w:rsidRPr="00BA4D2E">
        <w:rPr>
          <w:rFonts w:cs="Times New Roman"/>
          <w:b/>
          <w:sz w:val="20"/>
          <w:szCs w:val="20"/>
        </w:rPr>
        <w:t xml:space="preserve"> ustalenia </w:t>
      </w:r>
      <w:r w:rsidRPr="00BA4D2E">
        <w:rPr>
          <w:rFonts w:cs="Times New Roman"/>
          <w:b/>
          <w:sz w:val="20"/>
          <w:szCs w:val="20"/>
        </w:rPr>
        <w:t xml:space="preserve">szacowanej </w:t>
      </w:r>
      <w:r w:rsidR="00EB2E40" w:rsidRPr="00BA4D2E">
        <w:rPr>
          <w:rFonts w:cs="Times New Roman"/>
          <w:b/>
          <w:sz w:val="20"/>
          <w:szCs w:val="20"/>
        </w:rPr>
        <w:t>wartości</w:t>
      </w:r>
      <w:r w:rsidR="0017637E">
        <w:rPr>
          <w:rFonts w:cs="Times New Roman"/>
          <w:b/>
          <w:sz w:val="20"/>
          <w:szCs w:val="20"/>
        </w:rPr>
        <w:t xml:space="preserve"> zamówienia</w:t>
      </w:r>
      <w:r w:rsidR="00EB2E40" w:rsidRPr="00BA4D2E">
        <w:rPr>
          <w:rFonts w:cs="Times New Roman"/>
          <w:sz w:val="20"/>
          <w:szCs w:val="20"/>
        </w:rPr>
        <w:t>:</w:t>
      </w:r>
      <w:r w:rsidRPr="00BA4D2E">
        <w:rPr>
          <w:rFonts w:cs="Times New Roman"/>
          <w:sz w:val="20"/>
          <w:szCs w:val="20"/>
        </w:rPr>
        <w:t xml:space="preserve">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D50201" w:rsidRPr="00BA4D2E" w:rsidRDefault="00163484" w:rsidP="00754057">
      <w:pPr>
        <w:spacing w:before="240"/>
        <w:jc w:val="both"/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Proponowany tryb postępowania o udzielenie zamówienia:</w:t>
      </w:r>
      <w:r w:rsidR="003B3378" w:rsidRPr="00BA4D2E">
        <w:rPr>
          <w:rFonts w:cs="Times New Roman"/>
          <w:b/>
          <w:sz w:val="20"/>
          <w:szCs w:val="20"/>
          <w:u w:val="single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 ………………………………………………………………………………………………..</w:t>
      </w:r>
    </w:p>
    <w:p w:rsidR="00754057" w:rsidRPr="00BA4D2E" w:rsidRDefault="00754057" w:rsidP="00754057">
      <w:pPr>
        <w:spacing w:before="24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Regulaminem Udzielania Zamówień ze Środków RPWiK Tychy S.A. / Ustawą Prawo zamówień publicznych *</w:t>
      </w:r>
    </w:p>
    <w:p w:rsidR="00F00788" w:rsidRPr="00BA4D2E" w:rsidRDefault="00F00788" w:rsidP="00754057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BA4D2E" w:rsidRDefault="00163484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    </w:t>
      </w:r>
      <w:r w:rsidRPr="00BA4D2E">
        <w:rPr>
          <w:rFonts w:cs="Times New Roman"/>
          <w:sz w:val="20"/>
          <w:szCs w:val="20"/>
        </w:rPr>
        <w:tab/>
      </w:r>
      <w:r w:rsidRPr="00BA4D2E">
        <w:rPr>
          <w:rFonts w:cs="Times New Roman"/>
          <w:sz w:val="20"/>
          <w:szCs w:val="20"/>
        </w:rPr>
        <w:tab/>
        <w:t xml:space="preserve">     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…………………………………</w:t>
      </w:r>
      <w:r>
        <w:rPr>
          <w:rFonts w:cs="Times New Roman"/>
          <w:sz w:val="20"/>
          <w:szCs w:val="20"/>
        </w:rPr>
        <w:tab/>
      </w:r>
      <w:r w:rsidR="00F86F76">
        <w:rPr>
          <w:rFonts w:cs="Times New Roman"/>
          <w:sz w:val="20"/>
          <w:szCs w:val="20"/>
        </w:rPr>
        <w:t xml:space="preserve"> </w:t>
      </w:r>
      <w:r w:rsidR="00163484" w:rsidRPr="00BA4D2E">
        <w:rPr>
          <w:rFonts w:cs="Times New Roman"/>
          <w:sz w:val="20"/>
          <w:szCs w:val="20"/>
        </w:rPr>
        <w:t>……………………………………..</w:t>
      </w:r>
      <w:r>
        <w:rPr>
          <w:rFonts w:cs="Times New Roman"/>
          <w:sz w:val="20"/>
          <w:szCs w:val="20"/>
        </w:rPr>
        <w:tab/>
        <w:t>…………………………………………..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Osoba zgłaszająca Wniosek</w:t>
      </w:r>
      <w:r>
        <w:rPr>
          <w:rFonts w:cs="Times New Roman"/>
          <w:sz w:val="20"/>
          <w:szCs w:val="20"/>
        </w:rPr>
        <w:tab/>
      </w:r>
      <w:r w:rsidR="00163484" w:rsidRPr="00BA4D2E">
        <w:rPr>
          <w:rFonts w:cs="Times New Roman"/>
          <w:sz w:val="20"/>
          <w:szCs w:val="20"/>
        </w:rPr>
        <w:t>Osoba weryfikująca Wniosek</w:t>
      </w:r>
      <w:r>
        <w:rPr>
          <w:rFonts w:cs="Times New Roman"/>
          <w:sz w:val="20"/>
          <w:szCs w:val="20"/>
        </w:rPr>
        <w:tab/>
        <w:t>Główny Księgowy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163484" w:rsidP="00754057">
      <w:pPr>
        <w:spacing w:before="240" w:line="360" w:lineRule="auto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  <w:u w:val="single"/>
        </w:rPr>
        <w:t xml:space="preserve">Uwagi: </w:t>
      </w:r>
      <w:r w:rsidRPr="00BA4D2E">
        <w:rPr>
          <w:rFonts w:cs="Times New Roman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  <w:r w:rsidRPr="00BA4D2E">
        <w:rPr>
          <w:rFonts w:cs="Times New Roman"/>
          <w:b/>
          <w:sz w:val="20"/>
          <w:szCs w:val="20"/>
          <w:u w:val="single"/>
        </w:rPr>
        <w:t>Zatwierdzenie środków przeznaczonych na finansowanie zamówienia oraz uruchomienie procedury przetargowej: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………………………………………</w:t>
      </w:r>
      <w:r w:rsidRPr="00BA4D2E">
        <w:rPr>
          <w:rFonts w:cs="Times New Roman"/>
          <w:sz w:val="20"/>
          <w:szCs w:val="20"/>
        </w:rPr>
        <w:tab/>
        <w:t>……………………………………..</w:t>
      </w:r>
      <w:r w:rsidRPr="00BA4D2E">
        <w:rPr>
          <w:rFonts w:cs="Times New Roman"/>
          <w:sz w:val="20"/>
          <w:szCs w:val="20"/>
        </w:rPr>
        <w:tab/>
        <w:t xml:space="preserve">…………………………………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Dyrektor ds. Ekonomiczno-Finansowych</w:t>
      </w:r>
      <w:r w:rsidRPr="00BA4D2E">
        <w:rPr>
          <w:rFonts w:cs="Times New Roman"/>
          <w:sz w:val="20"/>
          <w:szCs w:val="20"/>
        </w:rPr>
        <w:tab/>
        <w:t>Wiceprezes Zarząd</w:t>
      </w:r>
      <w:r w:rsidRPr="00BA4D2E">
        <w:rPr>
          <w:rFonts w:cs="Times New Roman"/>
          <w:sz w:val="20"/>
          <w:szCs w:val="20"/>
        </w:rPr>
        <w:tab/>
        <w:t>Prezes Zarządu</w:t>
      </w:r>
    </w:p>
    <w:p w:rsidR="00A20182" w:rsidRPr="00177B79" w:rsidRDefault="00A20182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  <w:r w:rsidRPr="00177B79">
        <w:rPr>
          <w:sz w:val="20"/>
          <w:szCs w:val="20"/>
        </w:rPr>
        <w:t xml:space="preserve">Załączniki 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sectPr w:rsidR="003B3378" w:rsidRPr="00177B79" w:rsidSect="003B3378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660" w:rsidRDefault="008F2660" w:rsidP="00D50201">
      <w:r>
        <w:separator/>
      </w:r>
    </w:p>
  </w:endnote>
  <w:endnote w:type="continuationSeparator" w:id="0">
    <w:p w:rsidR="008F2660" w:rsidRDefault="008F2660" w:rsidP="00D5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660" w:rsidRDefault="008F2660" w:rsidP="00D50201">
      <w:r>
        <w:separator/>
      </w:r>
    </w:p>
  </w:footnote>
  <w:footnote w:type="continuationSeparator" w:id="0">
    <w:p w:rsidR="008F2660" w:rsidRDefault="008F2660" w:rsidP="00D5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edit="forms" w:formatting="1" w:enforcement="1" w:cryptProviderType="rsaFull" w:cryptAlgorithmClass="hash" w:cryptAlgorithmType="typeAny" w:cryptAlgorithmSid="4" w:cryptSpinCount="100000" w:hash="rmQiZZn78jNEld1vWKYJRv/lR4A=" w:salt="shZpBQlOOY5RIq4Fq6AsL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1265" style="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84"/>
    <w:rsid w:val="00037B76"/>
    <w:rsid w:val="000A64E7"/>
    <w:rsid w:val="00163484"/>
    <w:rsid w:val="0017637E"/>
    <w:rsid w:val="00177B79"/>
    <w:rsid w:val="00225295"/>
    <w:rsid w:val="0025421D"/>
    <w:rsid w:val="002D0A30"/>
    <w:rsid w:val="00317AC4"/>
    <w:rsid w:val="00346F0A"/>
    <w:rsid w:val="00355131"/>
    <w:rsid w:val="00393C26"/>
    <w:rsid w:val="003A0384"/>
    <w:rsid w:val="003B3378"/>
    <w:rsid w:val="003C67D5"/>
    <w:rsid w:val="003D1728"/>
    <w:rsid w:val="004362E9"/>
    <w:rsid w:val="004A26F1"/>
    <w:rsid w:val="005031C7"/>
    <w:rsid w:val="005865DE"/>
    <w:rsid w:val="005B1FFD"/>
    <w:rsid w:val="00607686"/>
    <w:rsid w:val="006120CF"/>
    <w:rsid w:val="00617B14"/>
    <w:rsid w:val="0066316A"/>
    <w:rsid w:val="006B088B"/>
    <w:rsid w:val="00707B35"/>
    <w:rsid w:val="00734D7A"/>
    <w:rsid w:val="00754057"/>
    <w:rsid w:val="007A1F2E"/>
    <w:rsid w:val="007B4775"/>
    <w:rsid w:val="008252BF"/>
    <w:rsid w:val="008E378C"/>
    <w:rsid w:val="008F2660"/>
    <w:rsid w:val="008F3824"/>
    <w:rsid w:val="008F40E9"/>
    <w:rsid w:val="009E07B2"/>
    <w:rsid w:val="00A030D4"/>
    <w:rsid w:val="00A13D5A"/>
    <w:rsid w:val="00A20182"/>
    <w:rsid w:val="00A42433"/>
    <w:rsid w:val="00A56146"/>
    <w:rsid w:val="00A73603"/>
    <w:rsid w:val="00A76143"/>
    <w:rsid w:val="00AA3C3E"/>
    <w:rsid w:val="00AF57FD"/>
    <w:rsid w:val="00B03BF8"/>
    <w:rsid w:val="00B322C1"/>
    <w:rsid w:val="00B32CBC"/>
    <w:rsid w:val="00B34515"/>
    <w:rsid w:val="00B406C5"/>
    <w:rsid w:val="00B43BA2"/>
    <w:rsid w:val="00B57426"/>
    <w:rsid w:val="00B666EC"/>
    <w:rsid w:val="00BA4D2E"/>
    <w:rsid w:val="00C25599"/>
    <w:rsid w:val="00C33000"/>
    <w:rsid w:val="00CC376D"/>
    <w:rsid w:val="00D37C24"/>
    <w:rsid w:val="00D50201"/>
    <w:rsid w:val="00D72F3C"/>
    <w:rsid w:val="00E16EEF"/>
    <w:rsid w:val="00EA654A"/>
    <w:rsid w:val="00EB0B8E"/>
    <w:rsid w:val="00EB1A7E"/>
    <w:rsid w:val="00EB2E40"/>
    <w:rsid w:val="00ED0337"/>
    <w:rsid w:val="00F00788"/>
    <w:rsid w:val="00F610EA"/>
    <w:rsid w:val="00F86F76"/>
    <w:rsid w:val="00FA727C"/>
    <w:rsid w:val="00F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szablony\firm&#243;wka%20-%20wydruk%20dwustronn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9C57629DA847358D30A7415299F3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C1DBB3-383E-4A70-B3C7-CDFC2DAF0301}"/>
      </w:docPartPr>
      <w:docPartBody>
        <w:p w:rsidR="00F10355" w:rsidRDefault="004B0124" w:rsidP="004B0124">
          <w:pPr>
            <w:pStyle w:val="E99C57629DA847358D30A7415299F36C7"/>
          </w:pPr>
          <w:r w:rsidRPr="00BA4D2E">
            <w:rPr>
              <w:color w:val="808080" w:themeColor="background1" w:themeShade="80"/>
              <w:sz w:val="20"/>
              <w:szCs w:val="20"/>
            </w:rPr>
            <w:t>- k</w:t>
          </w:r>
          <w:r w:rsidRPr="00BA4D2E">
            <w:rPr>
              <w:rStyle w:val="Tekstzastpczy"/>
              <w:color w:val="808080" w:themeColor="background1" w:themeShade="80"/>
              <w:sz w:val="20"/>
              <w:szCs w:val="20"/>
            </w:rPr>
            <w:t>liknij tutaj, aby wybrać datę 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47AD"/>
    <w:rsid w:val="002342D0"/>
    <w:rsid w:val="004B0124"/>
    <w:rsid w:val="005427B8"/>
    <w:rsid w:val="00BC2101"/>
    <w:rsid w:val="00E247AD"/>
    <w:rsid w:val="00F1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27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B0124"/>
    <w:rPr>
      <w:color w:val="808080"/>
    </w:rPr>
  </w:style>
  <w:style w:type="paragraph" w:customStyle="1" w:styleId="32E2C1B9C63545D68B964729B0E82E05">
    <w:name w:val="32E2C1B9C63545D68B964729B0E82E05"/>
    <w:rsid w:val="005427B8"/>
  </w:style>
  <w:style w:type="paragraph" w:customStyle="1" w:styleId="00A1E9F31DC94DBEBEB483747FD5166A">
    <w:name w:val="00A1E9F31DC94DBEBEB483747FD5166A"/>
    <w:rsid w:val="005427B8"/>
  </w:style>
  <w:style w:type="paragraph" w:customStyle="1" w:styleId="4F58E1E654044DC7A04EECC16A45CF7B">
    <w:name w:val="4F58E1E654044DC7A04EECC16A45CF7B"/>
    <w:rsid w:val="005427B8"/>
  </w:style>
  <w:style w:type="paragraph" w:customStyle="1" w:styleId="19B09C8F85D149299C14BE6A231D2425">
    <w:name w:val="19B09C8F85D149299C14BE6A231D2425"/>
    <w:rsid w:val="005427B8"/>
  </w:style>
  <w:style w:type="paragraph" w:customStyle="1" w:styleId="E99C57629DA847358D30A7415299F36C">
    <w:name w:val="E99C57629DA847358D30A7415299F36C"/>
    <w:rsid w:val="00E247AD"/>
  </w:style>
  <w:style w:type="paragraph" w:customStyle="1" w:styleId="E99C57629DA847358D30A7415299F36C1">
    <w:name w:val="E99C57629DA847358D30A7415299F36C1"/>
    <w:rsid w:val="00E247AD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2">
    <w:name w:val="E99C57629DA847358D30A7415299F36C2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3">
    <w:name w:val="E99C57629DA847358D30A7415299F36C3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4">
    <w:name w:val="E99C57629DA847358D30A7415299F36C4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5">
    <w:name w:val="E99C57629DA847358D30A7415299F36C5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6">
    <w:name w:val="E99C57629DA847358D30A7415299F36C6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00852C064D1B4F489F12EBB450EF36F6">
    <w:name w:val="00852C064D1B4F489F12EBB450EF36F6"/>
    <w:rsid w:val="004B0124"/>
  </w:style>
  <w:style w:type="paragraph" w:customStyle="1" w:styleId="E99C57629DA847358D30A7415299F36C7">
    <w:name w:val="E99C57629DA847358D30A7415299F36C7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FE1B8D642C014C4A8F5DF163A476CDBA">
    <w:name w:val="FE1B8D642C014C4A8F5DF163A476CDBA"/>
    <w:rsid w:val="004B012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A8AE9-1415-451C-B15A-270A7BE3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firmówka - wydruk dwustronny.dotx</Template>
  <TotalTime>10</TotalTime>
  <Pages>1</Pages>
  <Words>320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dariuszw</dc:creator>
  <cp:lastModifiedBy>dariuszw</cp:lastModifiedBy>
  <cp:revision>6</cp:revision>
  <cp:lastPrinted>2019-03-20T12:52:00Z</cp:lastPrinted>
  <dcterms:created xsi:type="dcterms:W3CDTF">2019-06-03T09:46:00Z</dcterms:created>
  <dcterms:modified xsi:type="dcterms:W3CDTF">2019-06-03T10:11:00Z</dcterms:modified>
</cp:coreProperties>
</file>